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Verdana" w:hAnsi="Verdana"/>
        </w:rPr>
        <w:id w:val="638838881"/>
        <w:docPartObj>
          <w:docPartGallery w:val="Cover Pages"/>
          <w:docPartUnique/>
        </w:docPartObj>
      </w:sdtPr>
      <w:sdtEndPr>
        <w:rPr>
          <w:szCs w:val="24"/>
        </w:rPr>
      </w:sdtEndPr>
      <w:sdtContent>
        <w:p w:rsidR="00860317" w:rsidRPr="00863218" w:rsidRDefault="00860317">
          <w:pPr>
            <w:rPr>
              <w:rFonts w:ascii="Verdana" w:hAnsi="Verdana"/>
            </w:rPr>
          </w:pPr>
        </w:p>
        <w:p w:rsidR="00860317" w:rsidRPr="00863218" w:rsidRDefault="00860317">
          <w:pPr>
            <w:spacing w:after="0" w:line="240" w:lineRule="auto"/>
            <w:rPr>
              <w:rFonts w:ascii="Verdana" w:hAnsi="Verdana"/>
              <w:szCs w:val="24"/>
            </w:rPr>
          </w:pPr>
          <w:r w:rsidRPr="00863218">
            <w:rPr>
              <w:rFonts w:ascii="Verdana" w:hAnsi="Verdana"/>
              <w:noProof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posOffset>413385</wp:posOffset>
                    </wp:positionH>
                    <wp:positionV relativeFrom="page">
                      <wp:posOffset>4554855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A5EDB" w:rsidRDefault="007A5EDB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56760A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  <w:lang w:val="en-GB"/>
                                      </w:rPr>
                                      <w:t>APPVR -</w:t>
                                    </w:r>
                                    <w:r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  <w:lang w:val="en-GB"/>
                                      </w:rPr>
                                      <w:t xml:space="preserve"> Summary of application requirements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A5EDB" w:rsidRDefault="007A5ED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UP739235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7A5EDB" w:rsidRDefault="007A5EDB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  <w:lang w:val="en-GB"/>
                                      </w:rPr>
                                      <w:t>Przemyslaw Hendel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32.55pt;margin-top:358.6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" filled="f" stroked="f" strokeweight=".5pt">
                    <v:textbox style="mso-fit-shape-to-text:t" inset="0,0,0,0">
                      <w:txbxContent>
                        <w:p w:rsidR="007A5EDB" w:rsidRDefault="007A5EDB">
                          <w:pPr>
                            <w:pStyle w:val="NoSpacing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56760A">
                                <w:rPr>
                                  <w:color w:val="4F81BD" w:themeColor="accent1"/>
                                  <w:sz w:val="72"/>
                                  <w:szCs w:val="72"/>
                                  <w:lang w:val="en-GB"/>
                                </w:rPr>
                                <w:t>APPVR -</w:t>
                              </w:r>
                              <w:r>
                                <w:rPr>
                                  <w:color w:val="4F81BD" w:themeColor="accent1"/>
                                  <w:sz w:val="72"/>
                                  <w:szCs w:val="72"/>
                                  <w:lang w:val="en-GB"/>
                                </w:rPr>
                                <w:t xml:space="preserve"> Summary of application requirements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A5EDB" w:rsidRDefault="007A5ED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UP739235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A5EDB" w:rsidRDefault="007A5EDB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  <w:lang w:val="en-GB"/>
                                </w:rPr>
                                <w:t>Przemyslaw Hendel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863218">
            <w:rPr>
              <w:rFonts w:ascii="Verdana" w:hAnsi="Verdana"/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7A5EDB" w:rsidRDefault="007A5ED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" fillcolor="#4f81bd [3204]" stroked="f" strokeweight="2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A5EDB" w:rsidRDefault="007A5ED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863218">
            <w:rPr>
              <w:rFonts w:ascii="Verdana" w:hAnsi="Verdana"/>
              <w:szCs w:val="24"/>
            </w:rPr>
            <w:br w:type="page"/>
          </w:r>
        </w:p>
      </w:sdtContent>
    </w:sdt>
    <w:p w:rsidR="00E55038" w:rsidRPr="00863218" w:rsidRDefault="00205749" w:rsidP="0024659D">
      <w:pPr>
        <w:pStyle w:val="Title"/>
        <w:jc w:val="center"/>
        <w:rPr>
          <w:rFonts w:ascii="Verdana" w:hAnsi="Verdana"/>
          <w:b/>
          <w:sz w:val="28"/>
          <w:szCs w:val="28"/>
        </w:rPr>
      </w:pPr>
      <w:r w:rsidRPr="00863218">
        <w:rPr>
          <w:rFonts w:ascii="Verdana" w:hAnsi="Verdana"/>
          <w:b/>
          <w:sz w:val="28"/>
          <w:szCs w:val="28"/>
        </w:rPr>
        <w:lastRenderedPageBreak/>
        <w:t>APPVR -</w:t>
      </w:r>
      <w:r w:rsidR="00E55038" w:rsidRPr="00863218">
        <w:rPr>
          <w:rFonts w:ascii="Verdana" w:hAnsi="Verdana"/>
          <w:b/>
          <w:sz w:val="28"/>
          <w:szCs w:val="28"/>
        </w:rPr>
        <w:t xml:space="preserve"> summary of application requirements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441"/>
      </w:tblGrid>
      <w:tr w:rsidR="00E55038" w:rsidRPr="00863218" w:rsidTr="00E84536">
        <w:trPr>
          <w:trHeight w:val="415"/>
        </w:trPr>
        <w:tc>
          <w:tcPr>
            <w:tcW w:w="8591" w:type="dxa"/>
          </w:tcPr>
          <w:p w:rsidR="00E55038" w:rsidRPr="00863218" w:rsidRDefault="00E55038" w:rsidP="00B0328A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  <w:r w:rsidRPr="00863218">
              <w:rPr>
                <w:rFonts w:ascii="Verdana" w:hAnsi="Verdana"/>
                <w:b/>
                <w:sz w:val="24"/>
                <w:szCs w:val="24"/>
              </w:rPr>
              <w:t>Short description of the application</w:t>
            </w:r>
          </w:p>
        </w:tc>
      </w:tr>
      <w:tr w:rsidR="00E55038" w:rsidRPr="00863218" w:rsidTr="00957550">
        <w:trPr>
          <w:trHeight w:val="1974"/>
        </w:trPr>
        <w:tc>
          <w:tcPr>
            <w:tcW w:w="8591" w:type="dxa"/>
          </w:tcPr>
          <w:p w:rsidR="00AD7E95" w:rsidRPr="00863218" w:rsidRDefault="009D74E4" w:rsidP="00B0328A">
            <w:pPr>
              <w:spacing w:after="0" w:line="240" w:lineRule="auto"/>
              <w:rPr>
                <w:rFonts w:ascii="Verdana" w:hAnsi="Verdana"/>
                <w:szCs w:val="24"/>
              </w:rPr>
            </w:pPr>
            <w:r w:rsidRPr="00863218">
              <w:rPr>
                <w:rFonts w:ascii="Verdana" w:hAnsi="Verdana"/>
                <w:szCs w:val="24"/>
              </w:rPr>
              <w:t>T</w:t>
            </w:r>
            <w:r w:rsidR="00517E6D" w:rsidRPr="00863218">
              <w:rPr>
                <w:rFonts w:ascii="Verdana" w:hAnsi="Verdana"/>
                <w:szCs w:val="24"/>
              </w:rPr>
              <w:t>he user</w:t>
            </w:r>
            <w:r w:rsidR="00C82141" w:rsidRPr="00863218">
              <w:rPr>
                <w:rFonts w:ascii="Verdana" w:hAnsi="Verdana"/>
                <w:szCs w:val="24"/>
              </w:rPr>
              <w:t xml:space="preserve"> after putting on the Oculus Rift</w:t>
            </w:r>
            <w:r w:rsidR="00984537" w:rsidRPr="00863218">
              <w:rPr>
                <w:rFonts w:ascii="Verdana" w:hAnsi="Verdana"/>
                <w:szCs w:val="24"/>
              </w:rPr>
              <w:t xml:space="preserve"> and headphones</w:t>
            </w:r>
            <w:r w:rsidR="00204AD5" w:rsidRPr="00863218">
              <w:rPr>
                <w:rFonts w:ascii="Verdana" w:hAnsi="Verdana"/>
                <w:szCs w:val="24"/>
              </w:rPr>
              <w:t>,</w:t>
            </w:r>
            <w:r w:rsidR="00984537" w:rsidRPr="00863218">
              <w:rPr>
                <w:rFonts w:ascii="Verdana" w:hAnsi="Verdana"/>
                <w:szCs w:val="24"/>
              </w:rPr>
              <w:t xml:space="preserve"> will </w:t>
            </w:r>
            <w:r w:rsidR="006B2F2D" w:rsidRPr="00863218">
              <w:rPr>
                <w:rFonts w:ascii="Verdana" w:hAnsi="Verdana"/>
                <w:szCs w:val="24"/>
              </w:rPr>
              <w:t xml:space="preserve">be moved into a virtual barber shop </w:t>
            </w:r>
            <w:r w:rsidR="00984537" w:rsidRPr="00863218">
              <w:rPr>
                <w:rFonts w:ascii="Verdana" w:hAnsi="Verdana"/>
                <w:szCs w:val="24"/>
              </w:rPr>
              <w:t xml:space="preserve">where he will listen </w:t>
            </w:r>
            <w:r w:rsidR="000F4AE7" w:rsidRPr="00863218">
              <w:rPr>
                <w:rFonts w:ascii="Verdana" w:hAnsi="Verdana"/>
                <w:szCs w:val="24"/>
              </w:rPr>
              <w:t>to the binaural recording that will have a virtual environment built around it.</w:t>
            </w:r>
          </w:p>
          <w:p w:rsidR="00D72F9F" w:rsidRPr="00863218" w:rsidRDefault="00D72F9F" w:rsidP="00B0328A">
            <w:pPr>
              <w:spacing w:after="0" w:line="240" w:lineRule="auto"/>
              <w:rPr>
                <w:rFonts w:ascii="Verdana" w:hAnsi="Verdana"/>
                <w:szCs w:val="24"/>
              </w:rPr>
            </w:pPr>
            <w:r w:rsidRPr="00863218">
              <w:rPr>
                <w:rFonts w:ascii="Verdana" w:hAnsi="Verdana"/>
                <w:szCs w:val="24"/>
              </w:rPr>
              <w:t>The user will not be able to interact with the environment,</w:t>
            </w:r>
            <w:r w:rsidR="0000554C" w:rsidRPr="00863218">
              <w:rPr>
                <w:rFonts w:ascii="Verdana" w:hAnsi="Verdana"/>
                <w:szCs w:val="24"/>
              </w:rPr>
              <w:t xml:space="preserve"> and will have</w:t>
            </w:r>
            <w:r w:rsidRPr="00863218">
              <w:rPr>
                <w:rFonts w:ascii="Verdana" w:hAnsi="Verdana"/>
                <w:szCs w:val="24"/>
              </w:rPr>
              <w:t xml:space="preserve"> to sit in a</w:t>
            </w:r>
            <w:r w:rsidR="0000554C" w:rsidRPr="00863218">
              <w:rPr>
                <w:rFonts w:ascii="Verdana" w:hAnsi="Verdana"/>
                <w:szCs w:val="24"/>
              </w:rPr>
              <w:t xml:space="preserve"> virtual</w:t>
            </w:r>
            <w:r w:rsidRPr="00863218">
              <w:rPr>
                <w:rFonts w:ascii="Verdana" w:hAnsi="Verdana"/>
                <w:szCs w:val="24"/>
              </w:rPr>
              <w:t xml:space="preserve"> chair at a barber shop and listen</w:t>
            </w:r>
            <w:r w:rsidR="00237EC8" w:rsidRPr="00863218">
              <w:rPr>
                <w:rFonts w:ascii="Verdana" w:hAnsi="Verdana"/>
                <w:szCs w:val="24"/>
              </w:rPr>
              <w:t xml:space="preserve"> to what will be happening.</w:t>
            </w:r>
          </w:p>
        </w:tc>
      </w:tr>
      <w:tr w:rsidR="00E55038" w:rsidRPr="00863218" w:rsidTr="00B0328A">
        <w:tc>
          <w:tcPr>
            <w:tcW w:w="8591" w:type="dxa"/>
          </w:tcPr>
          <w:p w:rsidR="00E55038" w:rsidRPr="00863218" w:rsidRDefault="00E55038" w:rsidP="00B0328A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863218">
              <w:rPr>
                <w:rFonts w:ascii="Verdana" w:hAnsi="Verdana"/>
                <w:b/>
                <w:sz w:val="24"/>
                <w:szCs w:val="24"/>
              </w:rPr>
              <w:t>Application area and purpose</w:t>
            </w:r>
          </w:p>
        </w:tc>
      </w:tr>
      <w:tr w:rsidR="00E55038" w:rsidRPr="00863218" w:rsidTr="00957550">
        <w:trPr>
          <w:trHeight w:val="1484"/>
        </w:trPr>
        <w:tc>
          <w:tcPr>
            <w:tcW w:w="8591" w:type="dxa"/>
          </w:tcPr>
          <w:p w:rsidR="00D528BE" w:rsidRPr="00863218" w:rsidRDefault="00D528BE" w:rsidP="00B0328A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  <w:p w:rsidR="00731B7B" w:rsidRPr="00863218" w:rsidRDefault="000A50E3" w:rsidP="00B0328A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863218">
              <w:rPr>
                <w:rFonts w:ascii="Verdana" w:hAnsi="Verdana"/>
                <w:sz w:val="24"/>
                <w:szCs w:val="24"/>
              </w:rPr>
              <w:t>The application are</w:t>
            </w:r>
            <w:r w:rsidR="00C579D8" w:rsidRPr="00863218">
              <w:rPr>
                <w:rFonts w:ascii="Verdana" w:hAnsi="Verdana"/>
                <w:sz w:val="24"/>
                <w:szCs w:val="24"/>
              </w:rPr>
              <w:t xml:space="preserve">a of this demo is entertainment, </w:t>
            </w:r>
            <w:r w:rsidR="00C579D8" w:rsidRPr="00863218">
              <w:rPr>
                <w:rFonts w:ascii="Verdana" w:hAnsi="Verdana"/>
                <w:szCs w:val="24"/>
              </w:rPr>
              <w:t>and this demo</w:t>
            </w:r>
            <w:r w:rsidR="00D528BE" w:rsidRPr="00863218">
              <w:rPr>
                <w:rFonts w:ascii="Verdana" w:hAnsi="Verdana"/>
                <w:szCs w:val="24"/>
              </w:rPr>
              <w:t>s purpose is to</w:t>
            </w:r>
            <w:r w:rsidR="00C579D8" w:rsidRPr="00863218">
              <w:rPr>
                <w:rFonts w:ascii="Verdana" w:hAnsi="Verdana"/>
                <w:szCs w:val="24"/>
              </w:rPr>
              <w:t xml:space="preserve"> </w:t>
            </w:r>
            <w:r w:rsidR="00D528BE" w:rsidRPr="00863218">
              <w:rPr>
                <w:rFonts w:ascii="Verdana" w:hAnsi="Verdana"/>
                <w:szCs w:val="24"/>
              </w:rPr>
              <w:t>test</w:t>
            </w:r>
            <w:r w:rsidR="00C579D8" w:rsidRPr="00863218">
              <w:rPr>
                <w:rFonts w:ascii="Verdana" w:hAnsi="Verdana"/>
                <w:szCs w:val="24"/>
              </w:rPr>
              <w:t xml:space="preserve"> how the use of binaural sounds combined with a Head Mounted Display affect the </w:t>
            </w:r>
            <w:r w:rsidR="000F7413" w:rsidRPr="00863218">
              <w:rPr>
                <w:rFonts w:ascii="Verdana" w:hAnsi="Verdana"/>
                <w:szCs w:val="24"/>
              </w:rPr>
              <w:t xml:space="preserve">user </w:t>
            </w:r>
            <w:r w:rsidR="00C579D8" w:rsidRPr="00863218">
              <w:rPr>
                <w:rFonts w:ascii="Verdana" w:hAnsi="Verdana"/>
                <w:szCs w:val="24"/>
              </w:rPr>
              <w:t>experience</w:t>
            </w:r>
            <w:r w:rsidR="000F7413" w:rsidRPr="00863218">
              <w:rPr>
                <w:rFonts w:ascii="Verdana" w:hAnsi="Verdana"/>
                <w:szCs w:val="24"/>
              </w:rPr>
              <w:t xml:space="preserve"> in </w:t>
            </w:r>
            <w:r w:rsidR="0078773D" w:rsidRPr="00863218">
              <w:rPr>
                <w:rFonts w:ascii="Verdana" w:hAnsi="Verdana"/>
                <w:szCs w:val="24"/>
              </w:rPr>
              <w:t>the virtual world</w:t>
            </w:r>
            <w:r w:rsidR="00386E6A" w:rsidRPr="00863218">
              <w:rPr>
                <w:rFonts w:ascii="Verdana" w:hAnsi="Verdana"/>
                <w:sz w:val="24"/>
                <w:szCs w:val="24"/>
              </w:rPr>
              <w:t xml:space="preserve">. </w:t>
            </w:r>
          </w:p>
          <w:p w:rsidR="00731B7B" w:rsidRPr="00863218" w:rsidRDefault="00731B7B" w:rsidP="00B0328A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</w:tc>
      </w:tr>
      <w:tr w:rsidR="00E55038" w:rsidRPr="00863218" w:rsidTr="00B0328A">
        <w:tc>
          <w:tcPr>
            <w:tcW w:w="8591" w:type="dxa"/>
          </w:tcPr>
          <w:p w:rsidR="00E55038" w:rsidRPr="00863218" w:rsidRDefault="00E55038" w:rsidP="00B0328A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  <w:r w:rsidRPr="00863218">
              <w:rPr>
                <w:rFonts w:ascii="Verdana" w:hAnsi="Verdana"/>
                <w:b/>
                <w:sz w:val="24"/>
                <w:szCs w:val="24"/>
              </w:rPr>
              <w:t>Description of intended user group</w:t>
            </w:r>
          </w:p>
        </w:tc>
      </w:tr>
      <w:tr w:rsidR="00E55038" w:rsidRPr="00863218" w:rsidTr="00957550">
        <w:trPr>
          <w:trHeight w:val="1153"/>
        </w:trPr>
        <w:tc>
          <w:tcPr>
            <w:tcW w:w="8591" w:type="dxa"/>
          </w:tcPr>
          <w:p w:rsidR="00E55038" w:rsidRPr="00863218" w:rsidRDefault="00E55038" w:rsidP="00B0328A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</w:p>
          <w:p w:rsidR="00AD7E95" w:rsidRPr="00863218" w:rsidRDefault="009B1DAE" w:rsidP="00B0328A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863218">
              <w:rPr>
                <w:rFonts w:ascii="Verdana" w:hAnsi="Verdana"/>
                <w:sz w:val="24"/>
                <w:szCs w:val="24"/>
              </w:rPr>
              <w:t xml:space="preserve">The intended user group for this application </w:t>
            </w:r>
            <w:r w:rsidR="00B86688" w:rsidRPr="00863218">
              <w:rPr>
                <w:rFonts w:ascii="Verdana" w:hAnsi="Verdana"/>
                <w:sz w:val="24"/>
                <w:szCs w:val="24"/>
              </w:rPr>
              <w:t>can be anyone</w:t>
            </w:r>
            <w:r w:rsidR="007A5EDB" w:rsidRPr="00863218">
              <w:rPr>
                <w:rFonts w:ascii="Verdana" w:hAnsi="Verdana"/>
                <w:sz w:val="24"/>
                <w:szCs w:val="24"/>
              </w:rPr>
              <w:t xml:space="preserve"> over 13 years old </w:t>
            </w:r>
            <w:r w:rsidR="00FA0969" w:rsidRPr="00863218">
              <w:rPr>
                <w:rFonts w:ascii="Verdana" w:hAnsi="Verdana"/>
                <w:sz w:val="24"/>
                <w:szCs w:val="24"/>
              </w:rPr>
              <w:t>as suggested by Brendan Iribe (co-</w:t>
            </w:r>
            <w:r w:rsidR="001C47CC" w:rsidRPr="00863218">
              <w:rPr>
                <w:rFonts w:ascii="Verdana" w:hAnsi="Verdana"/>
                <w:sz w:val="24"/>
                <w:szCs w:val="24"/>
              </w:rPr>
              <w:t>founder</w:t>
            </w:r>
            <w:r w:rsidR="00FA0969" w:rsidRPr="00863218">
              <w:rPr>
                <w:rFonts w:ascii="Verdana" w:hAnsi="Verdana"/>
                <w:sz w:val="24"/>
                <w:szCs w:val="24"/>
              </w:rPr>
              <w:t xml:space="preserve"> of Oculus</w:t>
            </w:r>
            <w:r w:rsidR="00952542" w:rsidRPr="00863218">
              <w:rPr>
                <w:rFonts w:ascii="Verdana" w:hAnsi="Verdana"/>
                <w:sz w:val="24"/>
                <w:szCs w:val="24"/>
              </w:rPr>
              <w:t xml:space="preserve"> VR Inc.</w:t>
            </w:r>
            <w:r w:rsidR="00FA0969" w:rsidRPr="00863218">
              <w:rPr>
                <w:rFonts w:ascii="Verdana" w:hAnsi="Verdana"/>
                <w:sz w:val="24"/>
                <w:szCs w:val="24"/>
              </w:rPr>
              <w:t xml:space="preserve">) </w:t>
            </w:r>
            <w:r w:rsidR="007A5EDB" w:rsidRPr="00863218">
              <w:rPr>
                <w:rFonts w:ascii="Verdana" w:hAnsi="Verdana"/>
                <w:sz w:val="24"/>
                <w:szCs w:val="24"/>
              </w:rPr>
              <w:t xml:space="preserve">because of the health issues that </w:t>
            </w:r>
            <w:r w:rsidR="00C82141" w:rsidRPr="00863218">
              <w:rPr>
                <w:rFonts w:ascii="Verdana" w:hAnsi="Verdana"/>
                <w:sz w:val="24"/>
                <w:szCs w:val="24"/>
              </w:rPr>
              <w:t>Oculus</w:t>
            </w:r>
            <w:r w:rsidR="00E95408" w:rsidRPr="00863218">
              <w:rPr>
                <w:rFonts w:ascii="Verdana" w:hAnsi="Verdana"/>
                <w:sz w:val="24"/>
                <w:szCs w:val="24"/>
              </w:rPr>
              <w:t xml:space="preserve"> or any other VR technology might cause </w:t>
            </w:r>
            <w:r w:rsidR="006B770E" w:rsidRPr="00863218">
              <w:rPr>
                <w:rFonts w:ascii="Verdana" w:hAnsi="Verdana"/>
                <w:sz w:val="24"/>
                <w:szCs w:val="24"/>
              </w:rPr>
              <w:t xml:space="preserve">in children </w:t>
            </w:r>
            <w:r w:rsidR="00E95408" w:rsidRPr="00863218">
              <w:rPr>
                <w:rFonts w:ascii="Verdana" w:hAnsi="Verdana"/>
                <w:sz w:val="24"/>
                <w:szCs w:val="24"/>
              </w:rPr>
              <w:t xml:space="preserve">in its early days </w:t>
            </w:r>
            <w:sdt>
              <w:sdtPr>
                <w:rPr>
                  <w:rFonts w:ascii="Verdana" w:hAnsi="Verdana"/>
                  <w:sz w:val="24"/>
                  <w:szCs w:val="24"/>
                </w:rPr>
                <w:id w:val="72013466"/>
                <w:citation/>
              </w:sdtPr>
              <w:sdtContent>
                <w:r w:rsidR="00E95408" w:rsidRPr="00863218">
                  <w:rPr>
                    <w:rFonts w:ascii="Verdana" w:hAnsi="Verdana"/>
                    <w:sz w:val="24"/>
                    <w:szCs w:val="24"/>
                  </w:rPr>
                  <w:fldChar w:fldCharType="begin"/>
                </w:r>
                <w:r w:rsidR="00E95408" w:rsidRPr="00863218">
                  <w:rPr>
                    <w:rFonts w:ascii="Verdana" w:hAnsi="Verdana"/>
                    <w:sz w:val="24"/>
                    <w:szCs w:val="24"/>
                    <w:lang w:val="en-GB"/>
                  </w:rPr>
                  <w:instrText xml:space="preserve"> CITATION ReC15 \l 1045 </w:instrText>
                </w:r>
                <w:r w:rsidR="00E95408" w:rsidRPr="00863218">
                  <w:rPr>
                    <w:rFonts w:ascii="Verdana" w:hAnsi="Verdana"/>
                    <w:sz w:val="24"/>
                    <w:szCs w:val="24"/>
                  </w:rPr>
                  <w:fldChar w:fldCharType="separate"/>
                </w:r>
                <w:r w:rsidR="00A81A29" w:rsidRPr="00863218">
                  <w:rPr>
                    <w:rFonts w:ascii="Verdana" w:hAnsi="Verdana"/>
                    <w:noProof/>
                    <w:sz w:val="24"/>
                    <w:szCs w:val="24"/>
                    <w:lang w:val="en-GB"/>
                  </w:rPr>
                  <w:t>(Re/Code, 2015)</w:t>
                </w:r>
                <w:r w:rsidR="00E95408" w:rsidRPr="00863218">
                  <w:rPr>
                    <w:rFonts w:ascii="Verdana" w:hAnsi="Verdana"/>
                    <w:sz w:val="24"/>
                    <w:szCs w:val="24"/>
                  </w:rPr>
                  <w:fldChar w:fldCharType="end"/>
                </w:r>
              </w:sdtContent>
            </w:sdt>
          </w:p>
          <w:p w:rsidR="00BC7F48" w:rsidRPr="00863218" w:rsidRDefault="00BC7F48" w:rsidP="00B0328A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863218">
              <w:rPr>
                <w:rFonts w:ascii="Verdana" w:hAnsi="Verdana"/>
                <w:sz w:val="24"/>
                <w:szCs w:val="24"/>
              </w:rPr>
              <w:t xml:space="preserve">It would also be interesting to see people who have never went to a barber and never felt a hair clipper on their skin, </w:t>
            </w:r>
            <w:r w:rsidR="00783084" w:rsidRPr="00863218">
              <w:rPr>
                <w:rFonts w:ascii="Verdana" w:hAnsi="Verdana"/>
                <w:sz w:val="24"/>
                <w:szCs w:val="24"/>
              </w:rPr>
              <w:t>particularly women.</w:t>
            </w:r>
            <w:r w:rsidR="00CC0EE2" w:rsidRPr="00863218">
              <w:rPr>
                <w:rFonts w:ascii="Verdana" w:hAnsi="Verdana"/>
                <w:sz w:val="24"/>
                <w:szCs w:val="24"/>
              </w:rPr>
              <w:t xml:space="preserve"> The Barber shop binaural recording itself feels very realistic and gives the person who is listening to it a sense of having their hair cut</w:t>
            </w:r>
            <w:r w:rsidR="00FD37C7">
              <w:rPr>
                <w:rFonts w:ascii="Verdana" w:hAnsi="Verdana"/>
                <w:sz w:val="24"/>
                <w:szCs w:val="24"/>
              </w:rPr>
              <w:t>, and goose bumps</w:t>
            </w:r>
            <w:r w:rsidR="00CC0EE2" w:rsidRPr="00863218">
              <w:rPr>
                <w:rFonts w:ascii="Verdana" w:hAnsi="Verdana"/>
                <w:sz w:val="24"/>
                <w:szCs w:val="24"/>
              </w:rPr>
              <w:t>.</w:t>
            </w:r>
          </w:p>
          <w:p w:rsidR="00CB63B2" w:rsidRPr="00863218" w:rsidRDefault="00CB63B2" w:rsidP="00B0328A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863218">
              <w:rPr>
                <w:rFonts w:ascii="Verdana" w:hAnsi="Verdana"/>
                <w:sz w:val="24"/>
                <w:szCs w:val="24"/>
              </w:rPr>
              <w:t xml:space="preserve">But the application does not </w:t>
            </w:r>
            <w:r w:rsidR="00B416DA" w:rsidRPr="00863218">
              <w:rPr>
                <w:rFonts w:ascii="Verdana" w:hAnsi="Verdana"/>
                <w:sz w:val="24"/>
                <w:szCs w:val="24"/>
              </w:rPr>
              <w:t>limit</w:t>
            </w:r>
            <w:r w:rsidRPr="00863218">
              <w:rPr>
                <w:rFonts w:ascii="Verdana" w:hAnsi="Verdana"/>
                <w:sz w:val="24"/>
                <w:szCs w:val="24"/>
              </w:rPr>
              <w:t xml:space="preserve"> its users to women only.</w:t>
            </w:r>
          </w:p>
          <w:p w:rsidR="009C5019" w:rsidRPr="00863218" w:rsidRDefault="009C5019" w:rsidP="00B0328A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  <w:p w:rsidR="00AD7E95" w:rsidRPr="00863218" w:rsidRDefault="00933563" w:rsidP="00B0328A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863218">
              <w:rPr>
                <w:rFonts w:ascii="Verdana" w:hAnsi="Verdana"/>
                <w:sz w:val="24"/>
                <w:szCs w:val="24"/>
              </w:rPr>
              <w:t xml:space="preserve">Health and Safety </w:t>
            </w:r>
            <w:r w:rsidR="0056760A" w:rsidRPr="00863218">
              <w:rPr>
                <w:rFonts w:ascii="Verdana" w:hAnsi="Verdana"/>
                <w:sz w:val="24"/>
                <w:szCs w:val="24"/>
              </w:rPr>
              <w:t>should</w:t>
            </w:r>
            <w:r w:rsidRPr="00863218">
              <w:rPr>
                <w:rFonts w:ascii="Verdana" w:hAnsi="Verdana"/>
                <w:sz w:val="24"/>
                <w:szCs w:val="24"/>
              </w:rPr>
              <w:t xml:space="preserve"> be </w:t>
            </w:r>
            <w:r w:rsidR="0056760A" w:rsidRPr="00863218">
              <w:rPr>
                <w:rFonts w:ascii="Verdana" w:hAnsi="Verdana"/>
                <w:sz w:val="24"/>
                <w:szCs w:val="24"/>
              </w:rPr>
              <w:t>considered</w:t>
            </w:r>
            <w:r w:rsidRPr="00863218">
              <w:rPr>
                <w:rFonts w:ascii="Verdana" w:hAnsi="Verdana"/>
                <w:sz w:val="24"/>
                <w:szCs w:val="24"/>
              </w:rPr>
              <w:t xml:space="preserve"> when </w:t>
            </w:r>
            <w:r w:rsidR="00D62D5C" w:rsidRPr="00863218">
              <w:rPr>
                <w:rFonts w:ascii="Verdana" w:hAnsi="Verdana"/>
                <w:sz w:val="24"/>
                <w:szCs w:val="24"/>
              </w:rPr>
              <w:t xml:space="preserve">there is a user that would like to play the demo. The user </w:t>
            </w:r>
            <w:r w:rsidR="0056760A" w:rsidRPr="00863218">
              <w:rPr>
                <w:rFonts w:ascii="Verdana" w:hAnsi="Verdana"/>
                <w:sz w:val="24"/>
                <w:szCs w:val="24"/>
              </w:rPr>
              <w:t>must</w:t>
            </w:r>
            <w:r w:rsidR="00D62D5C" w:rsidRPr="00863218">
              <w:rPr>
                <w:rFonts w:ascii="Verdana" w:hAnsi="Verdana"/>
                <w:sz w:val="24"/>
                <w:szCs w:val="24"/>
              </w:rPr>
              <w:t xml:space="preserve"> be supervised, in case of </w:t>
            </w:r>
            <w:r w:rsidR="00706031" w:rsidRPr="00863218">
              <w:rPr>
                <w:rFonts w:ascii="Verdana" w:hAnsi="Verdana"/>
                <w:sz w:val="24"/>
                <w:szCs w:val="24"/>
              </w:rPr>
              <w:t xml:space="preserve">motion sickness occurring </w:t>
            </w:r>
            <w:r w:rsidR="002D7CB1" w:rsidRPr="00863218">
              <w:rPr>
                <w:rFonts w:ascii="Verdana" w:hAnsi="Verdana"/>
                <w:sz w:val="24"/>
                <w:szCs w:val="24"/>
              </w:rPr>
              <w:t>so the person who is supervising can turn the application off.</w:t>
            </w:r>
          </w:p>
          <w:p w:rsidR="002D7CB1" w:rsidRPr="00863218" w:rsidRDefault="00681930" w:rsidP="00B0328A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863218">
              <w:rPr>
                <w:rFonts w:ascii="Verdana" w:hAnsi="Verdana"/>
                <w:sz w:val="24"/>
                <w:szCs w:val="24"/>
              </w:rPr>
              <w:t xml:space="preserve">Oculus also has cables that the supervisor </w:t>
            </w:r>
            <w:r w:rsidR="0056760A" w:rsidRPr="00863218">
              <w:rPr>
                <w:rFonts w:ascii="Verdana" w:hAnsi="Verdana"/>
                <w:sz w:val="24"/>
                <w:szCs w:val="24"/>
              </w:rPr>
              <w:t>should</w:t>
            </w:r>
            <w:r w:rsidRPr="00863218">
              <w:rPr>
                <w:rFonts w:ascii="Verdana" w:hAnsi="Verdana"/>
                <w:sz w:val="24"/>
                <w:szCs w:val="24"/>
              </w:rPr>
              <w:t xml:space="preserve"> watch out for so the user doesn’t tangle ad hurt himself by accident </w:t>
            </w:r>
            <w:r w:rsidR="00840707" w:rsidRPr="00863218">
              <w:rPr>
                <w:rFonts w:ascii="Verdana" w:hAnsi="Verdana"/>
                <w:sz w:val="24"/>
                <w:szCs w:val="24"/>
              </w:rPr>
              <w:t>destroying the equipment at the same time.</w:t>
            </w:r>
          </w:p>
          <w:p w:rsidR="00681930" w:rsidRPr="00863218" w:rsidRDefault="00681930" w:rsidP="00B0328A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</w:tc>
      </w:tr>
      <w:tr w:rsidR="00E55038" w:rsidRPr="00863218" w:rsidTr="00B0328A">
        <w:tc>
          <w:tcPr>
            <w:tcW w:w="8591" w:type="dxa"/>
          </w:tcPr>
          <w:p w:rsidR="00D96AAD" w:rsidRPr="00863218" w:rsidRDefault="00D96AAD" w:rsidP="00957550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</w:p>
          <w:p w:rsidR="00D96AAD" w:rsidRPr="00863218" w:rsidRDefault="00D96AAD" w:rsidP="00957550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</w:p>
          <w:p w:rsidR="00D96AAD" w:rsidRPr="00863218" w:rsidRDefault="00D96AAD" w:rsidP="00957550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</w:p>
          <w:p w:rsidR="00D96AAD" w:rsidRPr="00863218" w:rsidRDefault="00D96AAD" w:rsidP="00957550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</w:p>
          <w:p w:rsidR="00D96AAD" w:rsidRPr="00863218" w:rsidRDefault="00D96AAD" w:rsidP="00957550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</w:p>
          <w:p w:rsidR="00D96AAD" w:rsidRPr="00863218" w:rsidRDefault="00D96AAD" w:rsidP="00957550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</w:p>
          <w:p w:rsidR="00D96AAD" w:rsidRPr="00863218" w:rsidRDefault="00D96AAD" w:rsidP="00957550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</w:p>
          <w:p w:rsidR="00E55038" w:rsidRPr="00863218" w:rsidRDefault="00E55038" w:rsidP="0095755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863218">
              <w:rPr>
                <w:rFonts w:ascii="Verdana" w:hAnsi="Verdana"/>
                <w:b/>
                <w:sz w:val="24"/>
                <w:szCs w:val="24"/>
              </w:rPr>
              <w:lastRenderedPageBreak/>
              <w:t>Input and output hardware</w:t>
            </w:r>
          </w:p>
        </w:tc>
      </w:tr>
      <w:tr w:rsidR="00E55038" w:rsidRPr="00863218" w:rsidTr="00957550">
        <w:trPr>
          <w:trHeight w:val="1386"/>
        </w:trPr>
        <w:tc>
          <w:tcPr>
            <w:tcW w:w="8591" w:type="dxa"/>
          </w:tcPr>
          <w:p w:rsidR="00AD7E95" w:rsidRPr="00863218" w:rsidRDefault="004B49C2" w:rsidP="0095755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863218">
              <w:rPr>
                <w:rFonts w:ascii="Verdana" w:hAnsi="Verdana"/>
                <w:sz w:val="24"/>
                <w:szCs w:val="24"/>
              </w:rPr>
              <w:lastRenderedPageBreak/>
              <w:t>Oculus Rift will be the hardware that will be used as an input/output device for this application. It was chosen because</w:t>
            </w:r>
            <w:r w:rsidRPr="00863218"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r w:rsidRPr="00863218">
              <w:rPr>
                <w:rFonts w:ascii="Verdana" w:hAnsi="Verdana"/>
                <w:sz w:val="24"/>
                <w:szCs w:val="24"/>
              </w:rPr>
              <w:t xml:space="preserve">it has a high resolution (2160x1200) </w:t>
            </w:r>
            <w:r w:rsidR="008E7D09" w:rsidRPr="00863218">
              <w:rPr>
                <w:rFonts w:ascii="Verdana" w:hAnsi="Verdana"/>
                <w:sz w:val="24"/>
                <w:szCs w:val="24"/>
              </w:rPr>
              <w:t>that allows a bigger field of view</w:t>
            </w:r>
            <w:r w:rsidR="002953DC" w:rsidRPr="00863218">
              <w:rPr>
                <w:rFonts w:ascii="Verdana" w:hAnsi="Verdana"/>
                <w:sz w:val="24"/>
                <w:szCs w:val="24"/>
              </w:rPr>
              <w:t xml:space="preserve"> so the user can see more of the environment (which is crucial for this application)</w:t>
            </w:r>
            <w:r w:rsidR="008E7D09" w:rsidRPr="00863218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863218">
              <w:rPr>
                <w:rFonts w:ascii="Verdana" w:hAnsi="Verdana"/>
                <w:sz w:val="24"/>
                <w:szCs w:val="24"/>
              </w:rPr>
              <w:t>and because of its price that is $</w:t>
            </w:r>
            <w:r w:rsidR="0056760A" w:rsidRPr="00863218">
              <w:rPr>
                <w:rFonts w:ascii="Verdana" w:hAnsi="Verdana"/>
                <w:sz w:val="24"/>
                <w:szCs w:val="24"/>
              </w:rPr>
              <w:t>599 (</w:t>
            </w:r>
            <w:r w:rsidR="00A721FD" w:rsidRPr="00863218">
              <w:rPr>
                <w:rFonts w:ascii="Verdana" w:hAnsi="Verdana"/>
                <w:sz w:val="24"/>
                <w:szCs w:val="24"/>
              </w:rPr>
              <w:t xml:space="preserve">which is still expensive) </w:t>
            </w:r>
            <w:r w:rsidR="008E7D09" w:rsidRPr="00863218">
              <w:rPr>
                <w:rFonts w:ascii="Verdana" w:hAnsi="Verdana"/>
                <w:sz w:val="24"/>
                <w:szCs w:val="24"/>
              </w:rPr>
              <w:t xml:space="preserve">that </w:t>
            </w:r>
            <w:r w:rsidR="00C96B14" w:rsidRPr="00863218">
              <w:rPr>
                <w:rFonts w:ascii="Verdana" w:hAnsi="Verdana"/>
                <w:sz w:val="24"/>
                <w:szCs w:val="24"/>
              </w:rPr>
              <w:t xml:space="preserve">has a lower </w:t>
            </w:r>
            <w:r w:rsidR="00982011" w:rsidRPr="00863218">
              <w:rPr>
                <w:rFonts w:ascii="Verdana" w:hAnsi="Verdana"/>
                <w:sz w:val="24"/>
                <w:szCs w:val="24"/>
              </w:rPr>
              <w:t xml:space="preserve">cost </w:t>
            </w:r>
            <w:r w:rsidR="00C96B14" w:rsidRPr="00863218">
              <w:rPr>
                <w:rFonts w:ascii="Verdana" w:hAnsi="Verdana"/>
                <w:sz w:val="24"/>
                <w:szCs w:val="24"/>
              </w:rPr>
              <w:t xml:space="preserve">than the </w:t>
            </w:r>
            <w:r w:rsidR="0002560E" w:rsidRPr="00863218">
              <w:rPr>
                <w:rFonts w:ascii="Verdana" w:hAnsi="Verdana"/>
                <w:sz w:val="24"/>
                <w:szCs w:val="24"/>
              </w:rPr>
              <w:t>HTC Vive HMD and technical specifications</w:t>
            </w:r>
            <w:r w:rsidR="00F91593" w:rsidRPr="00863218">
              <w:rPr>
                <w:rFonts w:ascii="Verdana" w:hAnsi="Verdana"/>
                <w:sz w:val="24"/>
                <w:szCs w:val="24"/>
              </w:rPr>
              <w:t xml:space="preserve"> are almost identical</w:t>
            </w:r>
            <w:r w:rsidR="0002560E" w:rsidRPr="00863218">
              <w:rPr>
                <w:rFonts w:ascii="Verdana" w:hAnsi="Verdana"/>
                <w:sz w:val="24"/>
                <w:szCs w:val="24"/>
              </w:rPr>
              <w:t>.</w:t>
            </w:r>
          </w:p>
          <w:p w:rsidR="008C2263" w:rsidRPr="00863218" w:rsidRDefault="008C2263" w:rsidP="0095755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  <w:p w:rsidR="008C2263" w:rsidRPr="00863218" w:rsidRDefault="008C2263" w:rsidP="0095755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863218">
              <w:rPr>
                <w:rFonts w:ascii="Verdana" w:hAnsi="Verdana"/>
                <w:sz w:val="24"/>
                <w:szCs w:val="24"/>
              </w:rPr>
              <w:t>Further in the development the demo will support the HTC Vive as</w:t>
            </w:r>
            <w:r w:rsidR="00B35499" w:rsidRPr="00863218">
              <w:rPr>
                <w:rFonts w:ascii="Verdana" w:hAnsi="Verdana"/>
                <w:sz w:val="24"/>
                <w:szCs w:val="24"/>
              </w:rPr>
              <w:t xml:space="preserve"> well because</w:t>
            </w:r>
            <w:r w:rsidRPr="00863218">
              <w:rPr>
                <w:rFonts w:ascii="Verdana" w:hAnsi="Verdana"/>
                <w:sz w:val="24"/>
                <w:szCs w:val="24"/>
              </w:rPr>
              <w:t xml:space="preserve"> </w:t>
            </w:r>
            <w:r w:rsidR="00CE2823" w:rsidRPr="00863218">
              <w:rPr>
                <w:rFonts w:ascii="Verdana" w:hAnsi="Verdana"/>
                <w:sz w:val="24"/>
                <w:szCs w:val="24"/>
              </w:rPr>
              <w:t xml:space="preserve">Vizard also supports it. Vizards </w:t>
            </w:r>
            <w:r w:rsidRPr="00863218">
              <w:rPr>
                <w:rFonts w:ascii="Verdana" w:hAnsi="Verdana"/>
                <w:sz w:val="24"/>
                <w:szCs w:val="24"/>
              </w:rPr>
              <w:t xml:space="preserve">documentation is well written and has examples </w:t>
            </w:r>
            <w:r w:rsidR="00D5217F" w:rsidRPr="00863218">
              <w:rPr>
                <w:rFonts w:ascii="Verdana" w:hAnsi="Verdana"/>
                <w:sz w:val="24"/>
                <w:szCs w:val="24"/>
              </w:rPr>
              <w:t xml:space="preserve">of how to </w:t>
            </w:r>
            <w:r w:rsidR="002352F5" w:rsidRPr="00863218">
              <w:rPr>
                <w:rFonts w:ascii="Verdana" w:hAnsi="Verdana"/>
                <w:sz w:val="24"/>
                <w:szCs w:val="24"/>
              </w:rPr>
              <w:t>integrate</w:t>
            </w:r>
            <w:r w:rsidR="00D5217F" w:rsidRPr="00863218">
              <w:rPr>
                <w:rFonts w:ascii="Verdana" w:hAnsi="Verdana"/>
                <w:sz w:val="24"/>
                <w:szCs w:val="24"/>
              </w:rPr>
              <w:t xml:space="preserve"> an application to allow the use of other Head Mounted Displays</w:t>
            </w:r>
            <w:r w:rsidR="00264FF4" w:rsidRPr="00863218">
              <w:rPr>
                <w:rFonts w:ascii="Verdana" w:hAnsi="Verdana"/>
                <w:sz w:val="24"/>
                <w:szCs w:val="24"/>
              </w:rPr>
              <w:t>.</w:t>
            </w:r>
          </w:p>
          <w:p w:rsidR="00A721FD" w:rsidRPr="00863218" w:rsidRDefault="00A721FD" w:rsidP="0095755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  <w:p w:rsidR="009E0BC3" w:rsidRPr="00863218" w:rsidRDefault="00A721FD" w:rsidP="0095755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863218">
              <w:rPr>
                <w:rFonts w:ascii="Verdana" w:hAnsi="Verdana"/>
                <w:sz w:val="24"/>
                <w:szCs w:val="24"/>
              </w:rPr>
              <w:t>A cheaper option that the users might want to use because of the price of t</w:t>
            </w:r>
            <w:r w:rsidR="00107783" w:rsidRPr="00863218">
              <w:rPr>
                <w:rFonts w:ascii="Verdana" w:hAnsi="Verdana"/>
                <w:sz w:val="24"/>
                <w:szCs w:val="24"/>
              </w:rPr>
              <w:t xml:space="preserve">he two previous headsets </w:t>
            </w:r>
            <w:r w:rsidRPr="00863218">
              <w:rPr>
                <w:rFonts w:ascii="Verdana" w:hAnsi="Verdana"/>
                <w:sz w:val="24"/>
                <w:szCs w:val="24"/>
              </w:rPr>
              <w:t>could be Google Cardboard or Gear VR that Vizard also supports.</w:t>
            </w:r>
          </w:p>
          <w:p w:rsidR="00EA741A" w:rsidRPr="00863218" w:rsidRDefault="00787B3F" w:rsidP="0095755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863218"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:rsidR="00EA741A" w:rsidRPr="00863218" w:rsidRDefault="00EA741A" w:rsidP="0095755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863218">
              <w:rPr>
                <w:rFonts w:ascii="Verdana" w:hAnsi="Verdana"/>
                <w:sz w:val="24"/>
                <w:szCs w:val="24"/>
              </w:rPr>
              <w:t>Also</w:t>
            </w:r>
            <w:r w:rsidR="002352F5" w:rsidRPr="00863218">
              <w:rPr>
                <w:rFonts w:ascii="Verdana" w:hAnsi="Verdana"/>
                <w:sz w:val="24"/>
                <w:szCs w:val="24"/>
              </w:rPr>
              <w:t>,</w:t>
            </w:r>
            <w:r w:rsidRPr="00863218">
              <w:rPr>
                <w:rFonts w:ascii="Verdana" w:hAnsi="Verdana"/>
                <w:sz w:val="24"/>
                <w:szCs w:val="24"/>
              </w:rPr>
              <w:t xml:space="preserve"> the application will require a pair of stereo headphones so the user will be able to hear the binaural recording.</w:t>
            </w:r>
          </w:p>
          <w:p w:rsidR="00601637" w:rsidRPr="00863218" w:rsidRDefault="00601637" w:rsidP="0095755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  <w:p w:rsidR="00601637" w:rsidRPr="00863218" w:rsidRDefault="00601637" w:rsidP="0095755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863218">
              <w:rPr>
                <w:rFonts w:ascii="Verdana" w:hAnsi="Verdana"/>
                <w:sz w:val="24"/>
                <w:szCs w:val="24"/>
              </w:rPr>
              <w:t>Mouse</w:t>
            </w:r>
            <w:r w:rsidR="00AC333A" w:rsidRPr="00863218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863218">
              <w:rPr>
                <w:rFonts w:ascii="Verdana" w:hAnsi="Verdana"/>
                <w:sz w:val="24"/>
                <w:szCs w:val="24"/>
              </w:rPr>
              <w:t>&amp;</w:t>
            </w:r>
            <w:r w:rsidR="00AC333A" w:rsidRPr="00863218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863218">
              <w:rPr>
                <w:rFonts w:ascii="Verdana" w:hAnsi="Verdana"/>
                <w:sz w:val="24"/>
                <w:szCs w:val="24"/>
              </w:rPr>
              <w:t>Keyboard will be required because it will be a PC application that will require a Mouse to launch it, and keyboard to adjust sound volume.</w:t>
            </w:r>
          </w:p>
          <w:p w:rsidR="0002560E" w:rsidRPr="00863218" w:rsidRDefault="0002560E" w:rsidP="0095755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  <w:p w:rsidR="0002560E" w:rsidRPr="00863218" w:rsidRDefault="0002560E" w:rsidP="0095755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</w:tc>
      </w:tr>
      <w:tr w:rsidR="00E55038" w:rsidRPr="00863218" w:rsidTr="00957550">
        <w:trPr>
          <w:trHeight w:val="414"/>
        </w:trPr>
        <w:tc>
          <w:tcPr>
            <w:tcW w:w="8591" w:type="dxa"/>
          </w:tcPr>
          <w:p w:rsidR="00E55038" w:rsidRPr="00863218" w:rsidRDefault="00E55038" w:rsidP="00AD7E95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863218">
              <w:rPr>
                <w:rFonts w:ascii="Verdana" w:hAnsi="Verdana"/>
                <w:b/>
                <w:sz w:val="24"/>
                <w:szCs w:val="24"/>
              </w:rPr>
              <w:t xml:space="preserve">Software </w:t>
            </w:r>
            <w:r w:rsidR="00AD7E95" w:rsidRPr="00863218">
              <w:rPr>
                <w:rFonts w:ascii="Verdana" w:hAnsi="Verdana"/>
                <w:b/>
                <w:sz w:val="24"/>
                <w:szCs w:val="24"/>
              </w:rPr>
              <w:t xml:space="preserve">limitations or constraints </w:t>
            </w:r>
            <w:r w:rsidR="00AD7E95" w:rsidRPr="00863218">
              <w:rPr>
                <w:rFonts w:ascii="Verdana" w:hAnsi="Verdana"/>
                <w:sz w:val="24"/>
                <w:szCs w:val="24"/>
              </w:rPr>
              <w:t>(does it support your chosen hardware? Do you need a plugin or sdk? Do you have the resources to make or acquire this? )</w:t>
            </w:r>
          </w:p>
        </w:tc>
      </w:tr>
      <w:tr w:rsidR="00E55038" w:rsidRPr="00863218" w:rsidTr="00957550">
        <w:trPr>
          <w:trHeight w:val="1089"/>
        </w:trPr>
        <w:tc>
          <w:tcPr>
            <w:tcW w:w="8591" w:type="dxa"/>
          </w:tcPr>
          <w:p w:rsidR="00DE2A50" w:rsidRPr="00863218" w:rsidRDefault="00F15ACE" w:rsidP="00F674CC">
            <w:pPr>
              <w:spacing w:after="0" w:line="240" w:lineRule="auto"/>
              <w:rPr>
                <w:rFonts w:ascii="Verdana" w:hAnsi="Verdana"/>
                <w:sz w:val="20"/>
                <w:szCs w:val="24"/>
              </w:rPr>
            </w:pPr>
            <w:r w:rsidRPr="00863218">
              <w:rPr>
                <w:rFonts w:ascii="Verdana" w:hAnsi="Verdana"/>
                <w:sz w:val="24"/>
                <w:szCs w:val="24"/>
              </w:rPr>
              <w:t xml:space="preserve">The software that will be used for this application will be Vizard that supports </w:t>
            </w:r>
            <w:r w:rsidR="00463ACE" w:rsidRPr="00863218">
              <w:rPr>
                <w:rFonts w:ascii="Verdana" w:hAnsi="Verdana"/>
                <w:sz w:val="24"/>
                <w:szCs w:val="24"/>
              </w:rPr>
              <w:t>Oculus and SteamVR HMD</w:t>
            </w:r>
            <w:r w:rsidR="008A45B6" w:rsidRPr="00863218">
              <w:rPr>
                <w:rFonts w:ascii="Verdana" w:hAnsi="Verdana"/>
                <w:sz w:val="24"/>
                <w:szCs w:val="24"/>
              </w:rPr>
              <w:t>s</w:t>
            </w:r>
            <w:r w:rsidR="00463ACE" w:rsidRPr="00863218">
              <w:rPr>
                <w:rFonts w:ascii="Verdana" w:hAnsi="Verdana"/>
                <w:sz w:val="24"/>
                <w:szCs w:val="24"/>
              </w:rPr>
              <w:t xml:space="preserve"> as well as</w:t>
            </w:r>
            <w:r w:rsidR="008A45B6" w:rsidRPr="00863218">
              <w:rPr>
                <w:rFonts w:ascii="Verdana" w:hAnsi="Verdana"/>
                <w:sz w:val="24"/>
                <w:szCs w:val="24"/>
              </w:rPr>
              <w:t xml:space="preserve"> other displays</w:t>
            </w:r>
            <w:r w:rsidR="00463ACE" w:rsidRPr="00863218">
              <w:rPr>
                <w:rFonts w:ascii="Verdana" w:hAnsi="Verdana"/>
                <w:sz w:val="24"/>
                <w:szCs w:val="24"/>
              </w:rPr>
              <w:t xml:space="preserve"> such as gear VR</w:t>
            </w:r>
            <w:r w:rsidR="00F87FDE" w:rsidRPr="00863218">
              <w:rPr>
                <w:rFonts w:ascii="Verdana" w:hAnsi="Verdana"/>
                <w:sz w:val="24"/>
                <w:szCs w:val="24"/>
              </w:rPr>
              <w:t xml:space="preserve"> and </w:t>
            </w:r>
            <w:r w:rsidR="00A40E81" w:rsidRPr="00863218">
              <w:rPr>
                <w:rFonts w:ascii="Verdana" w:hAnsi="Verdana"/>
                <w:sz w:val="24"/>
                <w:szCs w:val="24"/>
              </w:rPr>
              <w:t>Google Cardboard</w:t>
            </w:r>
            <w:sdt>
              <w:sdtPr>
                <w:rPr>
                  <w:rFonts w:ascii="Verdana" w:hAnsi="Verdana"/>
                  <w:sz w:val="24"/>
                  <w:szCs w:val="24"/>
                </w:rPr>
                <w:id w:val="-913305134"/>
                <w:citation/>
              </w:sdtPr>
              <w:sdtContent>
                <w:r w:rsidR="00F674CC" w:rsidRPr="00863218">
                  <w:rPr>
                    <w:rFonts w:ascii="Verdana" w:hAnsi="Verdana"/>
                    <w:sz w:val="24"/>
                    <w:szCs w:val="24"/>
                  </w:rPr>
                  <w:fldChar w:fldCharType="begin"/>
                </w:r>
                <w:r w:rsidR="00F674CC" w:rsidRPr="00863218">
                  <w:rPr>
                    <w:rFonts w:ascii="Verdana" w:hAnsi="Verdana"/>
                    <w:sz w:val="24"/>
                    <w:szCs w:val="24"/>
                    <w:lang w:val="en-GB"/>
                  </w:rPr>
                  <w:instrText xml:space="preserve"> CITATION Wor \l 1045 </w:instrText>
                </w:r>
                <w:r w:rsidR="00F674CC" w:rsidRPr="00863218">
                  <w:rPr>
                    <w:rFonts w:ascii="Verdana" w:hAnsi="Verdana"/>
                    <w:sz w:val="24"/>
                    <w:szCs w:val="24"/>
                  </w:rPr>
                  <w:fldChar w:fldCharType="separate"/>
                </w:r>
                <w:r w:rsidR="00A81A29" w:rsidRPr="00863218">
                  <w:rPr>
                    <w:rFonts w:ascii="Verdana" w:hAnsi="Verdana"/>
                    <w:noProof/>
                    <w:sz w:val="24"/>
                    <w:szCs w:val="24"/>
                    <w:lang w:val="en-GB"/>
                  </w:rPr>
                  <w:t xml:space="preserve"> (Worldviz, n.d.)</w:t>
                </w:r>
                <w:r w:rsidR="00F674CC" w:rsidRPr="00863218">
                  <w:rPr>
                    <w:rFonts w:ascii="Verdana" w:hAnsi="Verdana"/>
                    <w:sz w:val="24"/>
                    <w:szCs w:val="24"/>
                  </w:rPr>
                  <w:fldChar w:fldCharType="end"/>
                </w:r>
              </w:sdtContent>
            </w:sdt>
          </w:p>
          <w:p w:rsidR="007F3590" w:rsidRPr="00863218" w:rsidRDefault="007F3590" w:rsidP="00F674CC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  <w:p w:rsidR="007F3590" w:rsidRPr="00863218" w:rsidRDefault="000D1C77" w:rsidP="00F674CC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863218">
              <w:rPr>
                <w:rFonts w:ascii="Verdana" w:hAnsi="Verdana"/>
                <w:sz w:val="24"/>
                <w:szCs w:val="24"/>
              </w:rPr>
              <w:t>However</w:t>
            </w:r>
            <w:r w:rsidR="00452DF6" w:rsidRPr="00863218">
              <w:rPr>
                <w:rFonts w:ascii="Verdana" w:hAnsi="Verdana"/>
                <w:sz w:val="24"/>
                <w:szCs w:val="24"/>
              </w:rPr>
              <w:t>,</w:t>
            </w:r>
            <w:r w:rsidRPr="00863218">
              <w:rPr>
                <w:rFonts w:ascii="Verdana" w:hAnsi="Verdana"/>
                <w:sz w:val="24"/>
                <w:szCs w:val="24"/>
              </w:rPr>
              <w:t xml:space="preserve"> </w:t>
            </w:r>
            <w:r w:rsidR="007F3590" w:rsidRPr="00863218">
              <w:rPr>
                <w:rFonts w:ascii="Verdana" w:hAnsi="Verdana"/>
                <w:sz w:val="24"/>
                <w:szCs w:val="24"/>
              </w:rPr>
              <w:t xml:space="preserve">Vizard doesn’t natively support development for smart phones </w:t>
            </w:r>
            <w:r w:rsidRPr="00863218">
              <w:rPr>
                <w:rFonts w:ascii="Verdana" w:hAnsi="Verdana"/>
                <w:sz w:val="24"/>
                <w:szCs w:val="24"/>
              </w:rPr>
              <w:t xml:space="preserve">to make them </w:t>
            </w:r>
            <w:r w:rsidR="007F3590" w:rsidRPr="00863218">
              <w:rPr>
                <w:rFonts w:ascii="Verdana" w:hAnsi="Verdana"/>
                <w:sz w:val="24"/>
                <w:szCs w:val="24"/>
              </w:rPr>
              <w:t xml:space="preserve">act </w:t>
            </w:r>
            <w:r w:rsidR="00452DF6" w:rsidRPr="00863218">
              <w:rPr>
                <w:rFonts w:ascii="Verdana" w:hAnsi="Verdana"/>
                <w:sz w:val="24"/>
                <w:szCs w:val="24"/>
              </w:rPr>
              <w:t>like</w:t>
            </w:r>
            <w:r w:rsidR="007F3590" w:rsidRPr="00863218">
              <w:rPr>
                <w:rFonts w:ascii="Verdana" w:hAnsi="Verdana"/>
                <w:sz w:val="24"/>
                <w:szCs w:val="24"/>
              </w:rPr>
              <w:t xml:space="preserve"> a Head Mounted Display</w:t>
            </w:r>
            <w:r w:rsidR="00452DF6" w:rsidRPr="00863218">
              <w:rPr>
                <w:rFonts w:ascii="Verdana" w:hAnsi="Verdana"/>
                <w:sz w:val="24"/>
                <w:szCs w:val="24"/>
              </w:rPr>
              <w:t>.</w:t>
            </w:r>
            <w:r w:rsidRPr="00863218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863218">
              <w:rPr>
                <w:rFonts w:ascii="Verdana" w:hAnsi="Verdana"/>
                <w:sz w:val="24"/>
                <w:szCs w:val="24"/>
              </w:rPr>
              <w:t xml:space="preserve">However, </w:t>
            </w:r>
            <w:r w:rsidR="00F621DC" w:rsidRPr="00863218">
              <w:rPr>
                <w:rFonts w:ascii="Verdana" w:hAnsi="Verdana"/>
                <w:sz w:val="24"/>
                <w:szCs w:val="24"/>
              </w:rPr>
              <w:t xml:space="preserve">this can be achieved by using a </w:t>
            </w:r>
            <w:r w:rsidRPr="00863218">
              <w:rPr>
                <w:rFonts w:ascii="Verdana" w:hAnsi="Verdana"/>
                <w:sz w:val="24"/>
                <w:szCs w:val="24"/>
              </w:rPr>
              <w:t>software/plugin called trinusVR that can be used to allow that to happen.</w:t>
            </w:r>
          </w:p>
          <w:p w:rsidR="007F3590" w:rsidRPr="00863218" w:rsidRDefault="007F3590" w:rsidP="00F674CC">
            <w:pPr>
              <w:spacing w:after="0" w:line="240" w:lineRule="auto"/>
              <w:rPr>
                <w:rFonts w:ascii="Verdana" w:hAnsi="Verdana"/>
                <w:sz w:val="20"/>
                <w:szCs w:val="24"/>
              </w:rPr>
            </w:pPr>
          </w:p>
          <w:p w:rsidR="000D19FD" w:rsidRPr="00863218" w:rsidRDefault="000D19FD" w:rsidP="00F674CC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863218">
              <w:rPr>
                <w:rFonts w:ascii="Verdana" w:hAnsi="Verdana"/>
                <w:sz w:val="24"/>
                <w:szCs w:val="24"/>
              </w:rPr>
              <w:t xml:space="preserve">Future </w:t>
            </w:r>
            <w:r w:rsidR="000E3183" w:rsidRPr="00863218">
              <w:rPr>
                <w:rFonts w:ascii="Verdana" w:hAnsi="Verdana"/>
                <w:sz w:val="24"/>
                <w:szCs w:val="24"/>
              </w:rPr>
              <w:t>development of the application will include th</w:t>
            </w:r>
            <w:r w:rsidR="005E54FD" w:rsidRPr="00863218">
              <w:rPr>
                <w:rFonts w:ascii="Verdana" w:hAnsi="Verdana"/>
                <w:sz w:val="24"/>
                <w:szCs w:val="24"/>
              </w:rPr>
              <w:t xml:space="preserve">e application supporting the support of HTC Vive </w:t>
            </w:r>
          </w:p>
          <w:p w:rsidR="00D96AAD" w:rsidRPr="00863218" w:rsidRDefault="00D96AAD" w:rsidP="00B0328A">
            <w:pPr>
              <w:spacing w:after="0" w:line="240" w:lineRule="auto"/>
              <w:rPr>
                <w:rFonts w:ascii="Verdana" w:hAnsi="Verdana"/>
                <w:sz w:val="32"/>
                <w:szCs w:val="24"/>
              </w:rPr>
            </w:pPr>
          </w:p>
        </w:tc>
      </w:tr>
      <w:tr w:rsidR="00E55038" w:rsidRPr="00863218" w:rsidTr="00B0328A">
        <w:tc>
          <w:tcPr>
            <w:tcW w:w="8591" w:type="dxa"/>
          </w:tcPr>
          <w:p w:rsidR="00E55038" w:rsidRPr="00863218" w:rsidRDefault="00E55038" w:rsidP="00B0328A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863218">
              <w:rPr>
                <w:rFonts w:ascii="Verdana" w:hAnsi="Verdana"/>
                <w:b/>
                <w:sz w:val="24"/>
                <w:szCs w:val="24"/>
              </w:rPr>
              <w:t xml:space="preserve">Description of user view of application </w:t>
            </w:r>
            <w:r w:rsidRPr="00863218">
              <w:rPr>
                <w:rFonts w:ascii="Verdana" w:hAnsi="Verdana"/>
                <w:sz w:val="24"/>
                <w:szCs w:val="24"/>
              </w:rPr>
              <w:t>(what do they  see, how do they interact, what feedback will they get)</w:t>
            </w:r>
          </w:p>
        </w:tc>
      </w:tr>
      <w:tr w:rsidR="00E55038" w:rsidRPr="00863218" w:rsidTr="00AD7E95">
        <w:trPr>
          <w:trHeight w:val="1550"/>
        </w:trPr>
        <w:tc>
          <w:tcPr>
            <w:tcW w:w="8591" w:type="dxa"/>
          </w:tcPr>
          <w:p w:rsidR="00E55038" w:rsidRPr="00863218" w:rsidRDefault="00E55038" w:rsidP="00B0328A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</w:p>
          <w:p w:rsidR="003A6A27" w:rsidRPr="00863218" w:rsidRDefault="00D15100" w:rsidP="00B0328A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863218">
              <w:rPr>
                <w:rFonts w:ascii="Verdana" w:hAnsi="Verdana"/>
                <w:sz w:val="24"/>
                <w:szCs w:val="24"/>
              </w:rPr>
              <w:t xml:space="preserve">The </w:t>
            </w:r>
            <w:r w:rsidR="004C20CA" w:rsidRPr="00863218">
              <w:rPr>
                <w:rFonts w:ascii="Verdana" w:hAnsi="Verdana"/>
                <w:sz w:val="24"/>
                <w:szCs w:val="24"/>
              </w:rPr>
              <w:t xml:space="preserve">user </w:t>
            </w:r>
            <w:r w:rsidR="00F41158" w:rsidRPr="00863218">
              <w:rPr>
                <w:rFonts w:ascii="Verdana" w:hAnsi="Verdana"/>
                <w:sz w:val="24"/>
                <w:szCs w:val="24"/>
              </w:rPr>
              <w:t>wearing the</w:t>
            </w:r>
            <w:r w:rsidR="004C20CA" w:rsidRPr="00863218">
              <w:rPr>
                <w:rFonts w:ascii="Verdana" w:hAnsi="Verdana"/>
                <w:sz w:val="24"/>
                <w:szCs w:val="24"/>
              </w:rPr>
              <w:t xml:space="preserve"> Oculus</w:t>
            </w:r>
            <w:r w:rsidRPr="00863218">
              <w:rPr>
                <w:rFonts w:ascii="Verdana" w:hAnsi="Verdana"/>
                <w:sz w:val="24"/>
                <w:szCs w:val="24"/>
              </w:rPr>
              <w:t xml:space="preserve"> HMD will be able to see the enviro</w:t>
            </w:r>
            <w:r w:rsidR="00E05F39" w:rsidRPr="00863218">
              <w:rPr>
                <w:rFonts w:ascii="Verdana" w:hAnsi="Verdana"/>
                <w:sz w:val="24"/>
                <w:szCs w:val="24"/>
              </w:rPr>
              <w:t xml:space="preserve">nment (inside of a barber shop) and see the characters that </w:t>
            </w:r>
            <w:r w:rsidR="00DD57F7" w:rsidRPr="00863218">
              <w:rPr>
                <w:rFonts w:ascii="Verdana" w:hAnsi="Verdana"/>
                <w:sz w:val="24"/>
                <w:szCs w:val="24"/>
              </w:rPr>
              <w:t>can be heard in</w:t>
            </w:r>
            <w:r w:rsidR="00806943" w:rsidRPr="00863218">
              <w:rPr>
                <w:rFonts w:ascii="Verdana" w:hAnsi="Verdana"/>
                <w:sz w:val="24"/>
                <w:szCs w:val="24"/>
              </w:rPr>
              <w:t xml:space="preserve"> the binaural recording.</w:t>
            </w:r>
            <w:r w:rsidR="00906A4C" w:rsidRPr="00863218">
              <w:rPr>
                <w:rFonts w:ascii="Verdana" w:hAnsi="Verdana"/>
                <w:sz w:val="24"/>
                <w:szCs w:val="24"/>
              </w:rPr>
              <w:t xml:space="preserve"> And because the binaural recording</w:t>
            </w:r>
            <w:r w:rsidR="00493A65" w:rsidRPr="00863218">
              <w:rPr>
                <w:rFonts w:ascii="Verdana" w:hAnsi="Verdana"/>
                <w:sz w:val="24"/>
                <w:szCs w:val="24"/>
              </w:rPr>
              <w:t xml:space="preserve"> will not be</w:t>
            </w:r>
            <w:r w:rsidR="00906A4C" w:rsidRPr="00863218">
              <w:rPr>
                <w:rFonts w:ascii="Verdana" w:hAnsi="Verdana"/>
                <w:sz w:val="24"/>
                <w:szCs w:val="24"/>
              </w:rPr>
              <w:t xml:space="preserve"> </w:t>
            </w:r>
            <w:r w:rsidR="00493A65" w:rsidRPr="00863218">
              <w:rPr>
                <w:rFonts w:ascii="Verdana" w:hAnsi="Verdana"/>
                <w:sz w:val="24"/>
                <w:szCs w:val="24"/>
              </w:rPr>
              <w:t xml:space="preserve">3D and it will play ‘on top’ of </w:t>
            </w:r>
            <w:r w:rsidR="00F41158" w:rsidRPr="00863218">
              <w:rPr>
                <w:rFonts w:ascii="Verdana" w:hAnsi="Verdana"/>
                <w:sz w:val="24"/>
                <w:szCs w:val="24"/>
              </w:rPr>
              <w:t>users’</w:t>
            </w:r>
            <w:r w:rsidR="00493A65" w:rsidRPr="00863218">
              <w:rPr>
                <w:rFonts w:ascii="Verdana" w:hAnsi="Verdana"/>
                <w:sz w:val="24"/>
                <w:szCs w:val="24"/>
              </w:rPr>
              <w:t xml:space="preserve"> head, </w:t>
            </w:r>
            <w:r w:rsidR="00906A4C" w:rsidRPr="00863218">
              <w:rPr>
                <w:rFonts w:ascii="Verdana" w:hAnsi="Verdana"/>
                <w:sz w:val="24"/>
                <w:szCs w:val="24"/>
              </w:rPr>
              <w:t xml:space="preserve">users </w:t>
            </w:r>
            <w:r w:rsidR="007630B5" w:rsidRPr="00863218">
              <w:rPr>
                <w:rFonts w:ascii="Verdana" w:hAnsi="Verdana"/>
                <w:sz w:val="24"/>
                <w:szCs w:val="24"/>
              </w:rPr>
              <w:t xml:space="preserve">head </w:t>
            </w:r>
            <w:r w:rsidR="00906A4C" w:rsidRPr="00863218">
              <w:rPr>
                <w:rFonts w:ascii="Verdana" w:hAnsi="Verdana"/>
                <w:sz w:val="24"/>
                <w:szCs w:val="24"/>
              </w:rPr>
              <w:t xml:space="preserve">moves </w:t>
            </w:r>
            <w:r w:rsidR="004607E7" w:rsidRPr="00863218">
              <w:rPr>
                <w:rFonts w:ascii="Verdana" w:hAnsi="Verdana"/>
                <w:sz w:val="24"/>
                <w:szCs w:val="24"/>
              </w:rPr>
              <w:t>must</w:t>
            </w:r>
            <w:r w:rsidR="00906A4C" w:rsidRPr="00863218">
              <w:rPr>
                <w:rFonts w:ascii="Verdana" w:hAnsi="Verdana"/>
                <w:sz w:val="24"/>
                <w:szCs w:val="24"/>
              </w:rPr>
              <w:t xml:space="preserve"> be limited</w:t>
            </w:r>
            <w:r w:rsidR="00887208" w:rsidRPr="00863218">
              <w:rPr>
                <w:rFonts w:ascii="Verdana" w:hAnsi="Verdana"/>
                <w:sz w:val="24"/>
                <w:szCs w:val="24"/>
              </w:rPr>
              <w:t>.</w:t>
            </w:r>
            <w:r w:rsidR="00906A4C" w:rsidRPr="00863218"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:rsidR="003A6A27" w:rsidRPr="00863218" w:rsidRDefault="003A6A27" w:rsidP="00B0328A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  <w:p w:rsidR="002B0EC8" w:rsidRPr="00863218" w:rsidRDefault="00887208" w:rsidP="00B0328A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863218">
              <w:rPr>
                <w:rFonts w:ascii="Verdana" w:hAnsi="Verdana"/>
                <w:sz w:val="24"/>
                <w:szCs w:val="24"/>
              </w:rPr>
              <w:t>T</w:t>
            </w:r>
            <w:r w:rsidR="001C6604" w:rsidRPr="00863218">
              <w:rPr>
                <w:rFonts w:ascii="Verdana" w:hAnsi="Verdana"/>
                <w:sz w:val="24"/>
                <w:szCs w:val="24"/>
              </w:rPr>
              <w:t>he user will have to keep looking at one point so they can feel like they are in a real barber shop</w:t>
            </w:r>
            <w:r w:rsidR="002B0EC8" w:rsidRPr="00863218">
              <w:rPr>
                <w:rFonts w:ascii="Verdana" w:hAnsi="Verdana"/>
                <w:sz w:val="24"/>
                <w:szCs w:val="24"/>
              </w:rPr>
              <w:t>, if they fail to do that the experience might not be effective at all as the recording is not 3D</w:t>
            </w:r>
            <w:r w:rsidR="001C6604" w:rsidRPr="00863218">
              <w:rPr>
                <w:rFonts w:ascii="Verdana" w:hAnsi="Verdana"/>
                <w:sz w:val="24"/>
                <w:szCs w:val="24"/>
              </w:rPr>
              <w:t>.</w:t>
            </w:r>
          </w:p>
          <w:p w:rsidR="002B0EC8" w:rsidRPr="00863218" w:rsidRDefault="002B0EC8" w:rsidP="00B0328A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  <w:p w:rsidR="004936FC" w:rsidRPr="00863218" w:rsidRDefault="008B00C8" w:rsidP="00B0328A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863218">
              <w:rPr>
                <w:rFonts w:ascii="Verdana" w:hAnsi="Verdana"/>
                <w:sz w:val="24"/>
                <w:szCs w:val="24"/>
              </w:rPr>
              <w:t xml:space="preserve">There was an idea of locking </w:t>
            </w:r>
            <w:r w:rsidR="00CB01A5" w:rsidRPr="00863218">
              <w:rPr>
                <w:rFonts w:ascii="Verdana" w:hAnsi="Verdana"/>
                <w:sz w:val="24"/>
                <w:szCs w:val="24"/>
              </w:rPr>
              <w:t xml:space="preserve">the head movement </w:t>
            </w:r>
            <w:r w:rsidR="006F77D9" w:rsidRPr="00863218">
              <w:rPr>
                <w:rFonts w:ascii="Verdana" w:hAnsi="Verdana"/>
                <w:sz w:val="24"/>
                <w:szCs w:val="24"/>
              </w:rPr>
              <w:t>in</w:t>
            </w:r>
            <w:r w:rsidR="00CB01A5" w:rsidRPr="00863218">
              <w:rPr>
                <w:rFonts w:ascii="Verdana" w:hAnsi="Verdana"/>
                <w:sz w:val="24"/>
                <w:szCs w:val="24"/>
              </w:rPr>
              <w:t xml:space="preserve"> VR and not taking the sensor input from the HMD</w:t>
            </w:r>
            <w:r w:rsidR="00F61FF8" w:rsidRPr="00863218">
              <w:rPr>
                <w:rFonts w:ascii="Verdana" w:hAnsi="Verdana"/>
                <w:sz w:val="24"/>
                <w:szCs w:val="24"/>
              </w:rPr>
              <w:t>’s gyroscope</w:t>
            </w:r>
            <w:r w:rsidR="00887208" w:rsidRPr="00863218">
              <w:rPr>
                <w:rFonts w:ascii="Verdana" w:hAnsi="Verdana"/>
                <w:sz w:val="24"/>
                <w:szCs w:val="24"/>
              </w:rPr>
              <w:t xml:space="preserve"> making the user </w:t>
            </w:r>
            <w:r w:rsidR="003A6A27" w:rsidRPr="00863218">
              <w:rPr>
                <w:rFonts w:ascii="Verdana" w:hAnsi="Verdana"/>
                <w:sz w:val="24"/>
                <w:szCs w:val="24"/>
              </w:rPr>
              <w:t>look</w:t>
            </w:r>
            <w:r w:rsidR="00FA3463" w:rsidRPr="00863218">
              <w:rPr>
                <w:rFonts w:ascii="Verdana" w:hAnsi="Verdana"/>
                <w:sz w:val="24"/>
                <w:szCs w:val="24"/>
              </w:rPr>
              <w:t xml:space="preserve"> at one point</w:t>
            </w:r>
            <w:r w:rsidR="00887208" w:rsidRPr="00863218">
              <w:rPr>
                <w:rFonts w:ascii="Verdana" w:hAnsi="Verdana"/>
                <w:sz w:val="24"/>
                <w:szCs w:val="24"/>
              </w:rPr>
              <w:t xml:space="preserve"> even if he moves his head</w:t>
            </w:r>
            <w:r w:rsidR="009803F4" w:rsidRPr="00863218">
              <w:rPr>
                <w:rFonts w:ascii="Verdana" w:hAnsi="Verdana"/>
                <w:sz w:val="24"/>
                <w:szCs w:val="24"/>
              </w:rPr>
              <w:t xml:space="preserve"> in</w:t>
            </w:r>
            <w:r w:rsidR="00F56FC4" w:rsidRPr="00863218">
              <w:rPr>
                <w:rFonts w:ascii="Verdana" w:hAnsi="Verdana"/>
                <w:sz w:val="24"/>
                <w:szCs w:val="24"/>
              </w:rPr>
              <w:t xml:space="preserve"> real life</w:t>
            </w:r>
            <w:r w:rsidR="00CB01A5" w:rsidRPr="00863218">
              <w:rPr>
                <w:rFonts w:ascii="Verdana" w:hAnsi="Verdana"/>
                <w:sz w:val="24"/>
                <w:szCs w:val="24"/>
              </w:rPr>
              <w:t>, but this can have negative effects on the</w:t>
            </w:r>
            <w:r w:rsidR="000606C9" w:rsidRPr="00863218">
              <w:rPr>
                <w:rFonts w:ascii="Verdana" w:hAnsi="Verdana"/>
                <w:sz w:val="24"/>
                <w:szCs w:val="24"/>
              </w:rPr>
              <w:t xml:space="preserve"> user and </w:t>
            </w:r>
            <w:r w:rsidR="002152E4" w:rsidRPr="00863218">
              <w:rPr>
                <w:rFonts w:ascii="Verdana" w:hAnsi="Verdana"/>
                <w:sz w:val="24"/>
                <w:szCs w:val="24"/>
              </w:rPr>
              <w:t xml:space="preserve">make him </w:t>
            </w:r>
            <w:r w:rsidR="000606C9" w:rsidRPr="00863218">
              <w:rPr>
                <w:rFonts w:ascii="Verdana" w:hAnsi="Verdana"/>
                <w:sz w:val="24"/>
                <w:szCs w:val="24"/>
              </w:rPr>
              <w:t xml:space="preserve">feel </w:t>
            </w:r>
            <w:r w:rsidR="002152E4" w:rsidRPr="00863218">
              <w:rPr>
                <w:rFonts w:ascii="Verdana" w:hAnsi="Verdana"/>
                <w:sz w:val="24"/>
                <w:szCs w:val="24"/>
              </w:rPr>
              <w:t>un</w:t>
            </w:r>
            <w:r w:rsidR="000606C9" w:rsidRPr="00863218">
              <w:rPr>
                <w:rFonts w:ascii="Verdana" w:hAnsi="Verdana"/>
                <w:sz w:val="24"/>
                <w:szCs w:val="24"/>
              </w:rPr>
              <w:t xml:space="preserve">comfortable </w:t>
            </w:r>
            <w:r w:rsidR="00493250" w:rsidRPr="00863218">
              <w:rPr>
                <w:rFonts w:ascii="Verdana" w:hAnsi="Verdana"/>
                <w:sz w:val="24"/>
                <w:szCs w:val="24"/>
              </w:rPr>
              <w:t>and possibl</w:t>
            </w:r>
            <w:r w:rsidR="00C67EEA" w:rsidRPr="00863218">
              <w:rPr>
                <w:rFonts w:ascii="Verdana" w:hAnsi="Verdana"/>
                <w:sz w:val="24"/>
                <w:szCs w:val="24"/>
              </w:rPr>
              <w:t>y</w:t>
            </w:r>
            <w:r w:rsidR="00493250" w:rsidRPr="00863218">
              <w:rPr>
                <w:rFonts w:ascii="Verdana" w:hAnsi="Verdana"/>
                <w:sz w:val="24"/>
                <w:szCs w:val="24"/>
              </w:rPr>
              <w:t xml:space="preserve"> make the user sick </w:t>
            </w:r>
            <w:r w:rsidR="000606C9" w:rsidRPr="00863218">
              <w:rPr>
                <w:rFonts w:ascii="Verdana" w:hAnsi="Verdana"/>
                <w:sz w:val="24"/>
                <w:szCs w:val="24"/>
              </w:rPr>
              <w:t>and</w:t>
            </w:r>
            <w:r w:rsidR="00157E02" w:rsidRPr="00863218">
              <w:rPr>
                <w:rFonts w:ascii="Verdana" w:hAnsi="Verdana"/>
                <w:sz w:val="24"/>
                <w:szCs w:val="24"/>
              </w:rPr>
              <w:t xml:space="preserve"> destroy the experience</w:t>
            </w:r>
            <w:r w:rsidR="007916BF" w:rsidRPr="00863218">
              <w:rPr>
                <w:rFonts w:ascii="Verdana" w:hAnsi="Verdana"/>
                <w:sz w:val="24"/>
                <w:szCs w:val="24"/>
              </w:rPr>
              <w:t>.</w:t>
            </w:r>
            <w:r w:rsidR="00B2526B" w:rsidRPr="00863218"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:rsidR="004936FC" w:rsidRPr="00863218" w:rsidRDefault="004936FC" w:rsidP="00B0328A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  <w:p w:rsidR="00760FC9" w:rsidRPr="00863218" w:rsidRDefault="00D13D0E" w:rsidP="00B0328A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863218">
              <w:rPr>
                <w:rFonts w:ascii="Verdana" w:hAnsi="Verdana"/>
                <w:sz w:val="24"/>
                <w:szCs w:val="24"/>
              </w:rPr>
              <w:t>T</w:t>
            </w:r>
            <w:r w:rsidR="00B2526B" w:rsidRPr="00863218">
              <w:rPr>
                <w:rFonts w:ascii="Verdana" w:hAnsi="Verdana"/>
                <w:sz w:val="24"/>
                <w:szCs w:val="24"/>
              </w:rPr>
              <w:t xml:space="preserve">o solve this, I had another idea </w:t>
            </w:r>
            <w:r w:rsidR="00342AF5" w:rsidRPr="00863218">
              <w:rPr>
                <w:rFonts w:ascii="Verdana" w:hAnsi="Verdana"/>
                <w:sz w:val="24"/>
                <w:szCs w:val="24"/>
              </w:rPr>
              <w:t xml:space="preserve">that could possibly work, which is an implementation of a dot/crosshair </w:t>
            </w:r>
            <w:r w:rsidR="00CF35C1" w:rsidRPr="00863218">
              <w:rPr>
                <w:rFonts w:ascii="Verdana" w:hAnsi="Verdana"/>
                <w:sz w:val="24"/>
                <w:szCs w:val="24"/>
              </w:rPr>
              <w:t xml:space="preserve">and an object </w:t>
            </w:r>
            <w:r w:rsidR="00CE6211" w:rsidRPr="00863218">
              <w:rPr>
                <w:rFonts w:ascii="Verdana" w:hAnsi="Verdana"/>
                <w:sz w:val="24"/>
                <w:szCs w:val="24"/>
              </w:rPr>
              <w:t xml:space="preserve">(3D model) </w:t>
            </w:r>
            <w:r w:rsidR="00CF35C1" w:rsidRPr="00863218">
              <w:rPr>
                <w:rFonts w:ascii="Verdana" w:hAnsi="Verdana"/>
                <w:sz w:val="24"/>
                <w:szCs w:val="24"/>
              </w:rPr>
              <w:t>in the environment</w:t>
            </w:r>
            <w:r w:rsidR="00FE1961" w:rsidRPr="00863218">
              <w:rPr>
                <w:rFonts w:ascii="Verdana" w:hAnsi="Verdana"/>
                <w:sz w:val="24"/>
                <w:szCs w:val="24"/>
              </w:rPr>
              <w:t xml:space="preserve"> or a circle that would be placed in the </w:t>
            </w:r>
            <w:r w:rsidR="00EB22F8" w:rsidRPr="00863218">
              <w:rPr>
                <w:rFonts w:ascii="Verdana" w:hAnsi="Verdana"/>
                <w:sz w:val="24"/>
                <w:szCs w:val="24"/>
              </w:rPr>
              <w:t>environment (GUI?)</w:t>
            </w:r>
            <w:r w:rsidR="00E856E6" w:rsidRPr="00863218">
              <w:rPr>
                <w:rFonts w:ascii="Verdana" w:hAnsi="Verdana"/>
                <w:sz w:val="24"/>
                <w:szCs w:val="24"/>
              </w:rPr>
              <w:t xml:space="preserve"> that the user will have to look at</w:t>
            </w:r>
            <w:r w:rsidR="000852A6" w:rsidRPr="00863218">
              <w:rPr>
                <w:rFonts w:ascii="Verdana" w:hAnsi="Verdana"/>
                <w:sz w:val="24"/>
                <w:szCs w:val="24"/>
              </w:rPr>
              <w:t xml:space="preserve"> or keep the crosshair inside the circle.</w:t>
            </w:r>
          </w:p>
          <w:p w:rsidR="00AD7E95" w:rsidRPr="00863218" w:rsidRDefault="000852A6" w:rsidP="00B0328A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863218">
              <w:rPr>
                <w:rFonts w:ascii="Verdana" w:hAnsi="Verdana"/>
                <w:sz w:val="24"/>
                <w:szCs w:val="24"/>
              </w:rPr>
              <w:t>I</w:t>
            </w:r>
            <w:r w:rsidR="00E856E6" w:rsidRPr="00863218">
              <w:rPr>
                <w:rFonts w:ascii="Verdana" w:hAnsi="Verdana"/>
                <w:sz w:val="24"/>
                <w:szCs w:val="24"/>
              </w:rPr>
              <w:t>f he doesn’t the environment would go gray, and the binaural recording would stop playing</w:t>
            </w:r>
            <w:r w:rsidR="0003142E" w:rsidRPr="00863218">
              <w:rPr>
                <w:rFonts w:ascii="Verdana" w:hAnsi="Verdana"/>
                <w:sz w:val="24"/>
                <w:szCs w:val="24"/>
              </w:rPr>
              <w:t xml:space="preserve"> until the user is looking at the point that he is supposed to look at</w:t>
            </w:r>
            <w:r w:rsidR="00E856E6" w:rsidRPr="00863218">
              <w:rPr>
                <w:rFonts w:ascii="Verdana" w:hAnsi="Verdana"/>
                <w:sz w:val="24"/>
                <w:szCs w:val="24"/>
              </w:rPr>
              <w:t>.</w:t>
            </w:r>
          </w:p>
          <w:p w:rsidR="00760FC9" w:rsidRPr="00863218" w:rsidRDefault="00760FC9" w:rsidP="00B0328A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  <w:p w:rsidR="004D22B8" w:rsidRPr="00863218" w:rsidRDefault="004D22B8" w:rsidP="00B0328A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863218">
              <w:rPr>
                <w:rFonts w:ascii="Verdana" w:hAnsi="Verdana"/>
                <w:sz w:val="24"/>
                <w:szCs w:val="24"/>
              </w:rPr>
              <w:t xml:space="preserve">And because of Health and Safety, I decided not to lock the users head movements physically, so the user will not be hurt and the chances </w:t>
            </w:r>
            <w:r w:rsidR="001714FB" w:rsidRPr="00863218">
              <w:rPr>
                <w:rFonts w:ascii="Verdana" w:hAnsi="Verdana"/>
                <w:sz w:val="24"/>
                <w:szCs w:val="24"/>
              </w:rPr>
              <w:t>of the equipment being destroyed will be lowered</w:t>
            </w:r>
            <w:r w:rsidRPr="00863218">
              <w:rPr>
                <w:rFonts w:ascii="Verdana" w:hAnsi="Verdana"/>
                <w:sz w:val="24"/>
                <w:szCs w:val="24"/>
              </w:rPr>
              <w:t xml:space="preserve">. </w:t>
            </w:r>
          </w:p>
          <w:p w:rsidR="000E31E2" w:rsidRPr="00863218" w:rsidRDefault="000E31E2" w:rsidP="00B0328A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  <w:p w:rsidR="00890EE3" w:rsidRPr="00863218" w:rsidRDefault="00890EE3" w:rsidP="00B0328A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863218">
              <w:rPr>
                <w:rFonts w:ascii="Verdana" w:hAnsi="Verdana"/>
                <w:sz w:val="24"/>
                <w:szCs w:val="24"/>
              </w:rPr>
              <w:t xml:space="preserve">An optional feature </w:t>
            </w:r>
            <w:r w:rsidR="00B137FF" w:rsidRPr="00863218">
              <w:rPr>
                <w:rFonts w:ascii="Verdana" w:hAnsi="Verdana"/>
                <w:sz w:val="24"/>
                <w:szCs w:val="24"/>
              </w:rPr>
              <w:t xml:space="preserve">(further development) </w:t>
            </w:r>
            <w:r w:rsidRPr="00863218">
              <w:rPr>
                <w:rFonts w:ascii="Verdana" w:hAnsi="Verdana"/>
                <w:sz w:val="24"/>
                <w:szCs w:val="24"/>
              </w:rPr>
              <w:t xml:space="preserve">will be </w:t>
            </w:r>
            <w:r w:rsidR="00C52114" w:rsidRPr="00863218">
              <w:rPr>
                <w:rFonts w:ascii="Verdana" w:hAnsi="Verdana"/>
                <w:sz w:val="24"/>
                <w:szCs w:val="24"/>
              </w:rPr>
              <w:t xml:space="preserve">an </w:t>
            </w:r>
            <w:r w:rsidRPr="00863218">
              <w:rPr>
                <w:rFonts w:ascii="Verdana" w:hAnsi="Verdana"/>
                <w:sz w:val="24"/>
                <w:szCs w:val="24"/>
              </w:rPr>
              <w:t xml:space="preserve">implementation of a window </w:t>
            </w:r>
            <w:r w:rsidR="005F7DEA" w:rsidRPr="00863218">
              <w:rPr>
                <w:rFonts w:ascii="Verdana" w:hAnsi="Verdana"/>
                <w:sz w:val="24"/>
                <w:szCs w:val="24"/>
              </w:rPr>
              <w:t xml:space="preserve">in the environment </w:t>
            </w:r>
            <w:r w:rsidRPr="00863218">
              <w:rPr>
                <w:rFonts w:ascii="Verdana" w:hAnsi="Verdana"/>
                <w:sz w:val="24"/>
                <w:szCs w:val="24"/>
              </w:rPr>
              <w:t>where the user will be able to see people walking on a sidewalk outside th</w:t>
            </w:r>
            <w:r w:rsidR="00F41158">
              <w:rPr>
                <w:rFonts w:ascii="Verdana" w:hAnsi="Verdana"/>
                <w:sz w:val="24"/>
                <w:szCs w:val="24"/>
              </w:rPr>
              <w:t>e shop however this will</w:t>
            </w:r>
            <w:r w:rsidRPr="00863218">
              <w:rPr>
                <w:rFonts w:ascii="Verdana" w:hAnsi="Verdana"/>
                <w:sz w:val="24"/>
                <w:szCs w:val="24"/>
              </w:rPr>
              <w:t xml:space="preserve"> be tested to see if it </w:t>
            </w:r>
            <w:r w:rsidR="003A6953" w:rsidRPr="00863218">
              <w:rPr>
                <w:rFonts w:ascii="Verdana" w:hAnsi="Verdana"/>
                <w:sz w:val="24"/>
                <w:szCs w:val="24"/>
              </w:rPr>
              <w:t>can go with the recording</w:t>
            </w:r>
            <w:r w:rsidR="002A5489" w:rsidRPr="00863218">
              <w:rPr>
                <w:rFonts w:ascii="Verdana" w:hAnsi="Verdana"/>
                <w:sz w:val="24"/>
                <w:szCs w:val="24"/>
              </w:rPr>
              <w:t xml:space="preserve"> </w:t>
            </w:r>
            <w:r w:rsidR="00AE7F16" w:rsidRPr="00863218">
              <w:rPr>
                <w:rFonts w:ascii="Verdana" w:hAnsi="Verdana"/>
                <w:sz w:val="24"/>
                <w:szCs w:val="24"/>
              </w:rPr>
              <w:t>and not break the experience.</w:t>
            </w:r>
          </w:p>
          <w:p w:rsidR="008B127B" w:rsidRPr="00863218" w:rsidRDefault="008B127B" w:rsidP="00B0328A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  <w:p w:rsidR="00975277" w:rsidRPr="00863218" w:rsidRDefault="00975277" w:rsidP="00B0328A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  <w:r w:rsidRPr="00863218">
              <w:rPr>
                <w:rFonts w:ascii="Verdana" w:hAnsi="Verdana"/>
                <w:sz w:val="24"/>
                <w:szCs w:val="24"/>
              </w:rPr>
              <w:t xml:space="preserve">The recording </w:t>
            </w:r>
            <w:r w:rsidR="003F347C" w:rsidRPr="00863218">
              <w:rPr>
                <w:rFonts w:ascii="Verdana" w:hAnsi="Verdana"/>
                <w:sz w:val="24"/>
                <w:szCs w:val="24"/>
              </w:rPr>
              <w:t xml:space="preserve">that will be used </w:t>
            </w:r>
            <w:r w:rsidR="00D1108C" w:rsidRPr="00863218">
              <w:rPr>
                <w:rFonts w:ascii="Verdana" w:hAnsi="Verdana"/>
                <w:sz w:val="24"/>
                <w:szCs w:val="24"/>
              </w:rPr>
              <w:t xml:space="preserve">will be a binaural barber shop recording that can be found </w:t>
            </w:r>
            <w:hyperlink r:id="rId9" w:history="1">
              <w:r w:rsidR="00D1108C" w:rsidRPr="00863218">
                <w:rPr>
                  <w:rStyle w:val="Hyperlink"/>
                  <w:rFonts w:ascii="Verdana" w:hAnsi="Verdana"/>
                  <w:sz w:val="24"/>
                  <w:szCs w:val="24"/>
                </w:rPr>
                <w:t>here</w:t>
              </w:r>
            </w:hyperlink>
            <w:r w:rsidR="00D1108C" w:rsidRPr="00863218">
              <w:rPr>
                <w:rFonts w:ascii="Verdana" w:hAnsi="Verdana"/>
                <w:sz w:val="24"/>
                <w:szCs w:val="24"/>
              </w:rPr>
              <w:t>.</w:t>
            </w:r>
            <w:r w:rsidR="0007288F" w:rsidRPr="00863218">
              <w:rPr>
                <w:rFonts w:ascii="Verdana" w:hAnsi="Verdana"/>
                <w:sz w:val="24"/>
                <w:szCs w:val="24"/>
              </w:rPr>
              <w:t xml:space="preserve"> </w:t>
            </w:r>
            <w:r w:rsidR="008B127B" w:rsidRPr="00863218">
              <w:rPr>
                <w:rFonts w:ascii="Verdana" w:hAnsi="Verdana"/>
                <w:sz w:val="24"/>
                <w:szCs w:val="24"/>
              </w:rPr>
              <w:t>The recording</w:t>
            </w:r>
            <w:r w:rsidR="0007288F" w:rsidRPr="00863218">
              <w:rPr>
                <w:rFonts w:ascii="Verdana" w:hAnsi="Verdana"/>
                <w:sz w:val="24"/>
                <w:szCs w:val="24"/>
              </w:rPr>
              <w:t xml:space="preserve"> is very immersive itself if the instructions at the begi</w:t>
            </w:r>
            <w:r w:rsidR="00670D5A" w:rsidRPr="00863218">
              <w:rPr>
                <w:rFonts w:ascii="Verdana" w:hAnsi="Verdana"/>
                <w:sz w:val="24"/>
                <w:szCs w:val="24"/>
              </w:rPr>
              <w:t>nning of the video are followed</w:t>
            </w:r>
            <w:r w:rsidR="00223354" w:rsidRPr="00863218">
              <w:rPr>
                <w:rFonts w:ascii="Verdana" w:hAnsi="Verdana"/>
                <w:sz w:val="24"/>
                <w:szCs w:val="24"/>
              </w:rPr>
              <w:t>.</w:t>
            </w:r>
          </w:p>
          <w:p w:rsidR="00AD7E95" w:rsidRPr="00863218" w:rsidRDefault="00A22BB8" w:rsidP="00E84D7B">
            <w:pPr>
              <w:tabs>
                <w:tab w:val="left" w:pos="5415"/>
              </w:tabs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  <w:r w:rsidRPr="00863218">
              <w:rPr>
                <w:rFonts w:ascii="Verdana" w:hAnsi="Verdana"/>
                <w:b/>
                <w:sz w:val="24"/>
                <w:szCs w:val="24"/>
              </w:rPr>
              <w:tab/>
            </w:r>
          </w:p>
        </w:tc>
      </w:tr>
      <w:tr w:rsidR="00E55038" w:rsidRPr="00863218" w:rsidTr="00B0328A">
        <w:tc>
          <w:tcPr>
            <w:tcW w:w="8591" w:type="dxa"/>
          </w:tcPr>
          <w:p w:rsidR="00835AA3" w:rsidRPr="00863218" w:rsidRDefault="00835AA3" w:rsidP="00B0328A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</w:p>
          <w:p w:rsidR="00835AA3" w:rsidRPr="00863218" w:rsidRDefault="00835AA3" w:rsidP="00B0328A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</w:p>
          <w:p w:rsidR="00835AA3" w:rsidRPr="00863218" w:rsidRDefault="00835AA3" w:rsidP="00B0328A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</w:p>
          <w:p w:rsidR="00835AA3" w:rsidRPr="00863218" w:rsidRDefault="00835AA3" w:rsidP="00B0328A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</w:p>
          <w:p w:rsidR="00835AA3" w:rsidRPr="00863218" w:rsidRDefault="00835AA3" w:rsidP="00B0328A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</w:p>
          <w:p w:rsidR="00E55038" w:rsidRPr="00863218" w:rsidRDefault="00E55038" w:rsidP="00B0328A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  <w:r w:rsidRPr="00863218">
              <w:rPr>
                <w:rFonts w:ascii="Verdana" w:hAnsi="Verdana"/>
                <w:b/>
                <w:sz w:val="24"/>
                <w:szCs w:val="24"/>
              </w:rPr>
              <w:lastRenderedPageBreak/>
              <w:t>Assets required (3D models, audio, animation files)</w:t>
            </w:r>
          </w:p>
        </w:tc>
      </w:tr>
      <w:tr w:rsidR="00E55038" w:rsidRPr="00863218" w:rsidTr="00E84536">
        <w:trPr>
          <w:trHeight w:val="2382"/>
        </w:trPr>
        <w:tc>
          <w:tcPr>
            <w:tcW w:w="8591" w:type="dxa"/>
          </w:tcPr>
          <w:p w:rsidR="00E55038" w:rsidRPr="00863218" w:rsidRDefault="001C0D37" w:rsidP="00B0328A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  <w:r w:rsidRPr="00863218">
              <w:rPr>
                <w:rFonts w:ascii="Verdana" w:hAnsi="Verdana"/>
                <w:b/>
                <w:sz w:val="24"/>
                <w:szCs w:val="24"/>
              </w:rPr>
              <w:lastRenderedPageBreak/>
              <w:t>Sound</w:t>
            </w:r>
          </w:p>
          <w:p w:rsidR="00E55038" w:rsidRPr="00863218" w:rsidRDefault="006216D0" w:rsidP="006216D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863218">
              <w:rPr>
                <w:rFonts w:ascii="Verdana" w:hAnsi="Verdana"/>
                <w:sz w:val="24"/>
                <w:szCs w:val="24"/>
              </w:rPr>
              <w:t>-</w:t>
            </w:r>
            <w:r w:rsidR="00F901CF" w:rsidRPr="00863218">
              <w:rPr>
                <w:rFonts w:ascii="Verdana" w:hAnsi="Verdana"/>
                <w:sz w:val="24"/>
                <w:szCs w:val="24"/>
              </w:rPr>
              <w:t>V</w:t>
            </w:r>
            <w:r w:rsidR="00413054" w:rsidRPr="00863218">
              <w:rPr>
                <w:rFonts w:ascii="Verdana" w:hAnsi="Verdana"/>
                <w:sz w:val="24"/>
                <w:szCs w:val="24"/>
              </w:rPr>
              <w:t>irtual barber</w:t>
            </w:r>
            <w:r w:rsidRPr="00863218">
              <w:rPr>
                <w:rFonts w:ascii="Verdana" w:hAnsi="Verdana"/>
                <w:sz w:val="24"/>
                <w:szCs w:val="24"/>
              </w:rPr>
              <w:t xml:space="preserve"> shop </w:t>
            </w:r>
            <w:r w:rsidR="00F901CF" w:rsidRPr="00863218">
              <w:rPr>
                <w:rFonts w:ascii="Verdana" w:hAnsi="Verdana"/>
                <w:sz w:val="24"/>
                <w:szCs w:val="24"/>
              </w:rPr>
              <w:t>b</w:t>
            </w:r>
            <w:r w:rsidR="00640086" w:rsidRPr="00863218">
              <w:rPr>
                <w:rFonts w:ascii="Verdana" w:hAnsi="Verdana"/>
                <w:sz w:val="24"/>
                <w:szCs w:val="24"/>
              </w:rPr>
              <w:t>inaural recording</w:t>
            </w:r>
          </w:p>
          <w:p w:rsidR="001C0D37" w:rsidRPr="00863218" w:rsidRDefault="001C0D37" w:rsidP="00B0328A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  <w:r w:rsidRPr="00863218">
              <w:rPr>
                <w:rFonts w:ascii="Verdana" w:hAnsi="Verdana"/>
                <w:b/>
                <w:sz w:val="24"/>
                <w:szCs w:val="24"/>
              </w:rPr>
              <w:t>3D Models</w:t>
            </w:r>
          </w:p>
          <w:p w:rsidR="001C0D37" w:rsidRPr="00863218" w:rsidRDefault="001C0D37" w:rsidP="00B0328A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863218">
              <w:rPr>
                <w:rFonts w:ascii="Verdana" w:hAnsi="Verdana"/>
                <w:sz w:val="24"/>
                <w:szCs w:val="24"/>
              </w:rPr>
              <w:t>-Guitar</w:t>
            </w:r>
          </w:p>
          <w:p w:rsidR="00FF1892" w:rsidRPr="00863218" w:rsidRDefault="001C0D37" w:rsidP="00B0328A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863218">
              <w:rPr>
                <w:rFonts w:ascii="Verdana" w:hAnsi="Verdana"/>
                <w:sz w:val="24"/>
                <w:szCs w:val="24"/>
              </w:rPr>
              <w:t>-2 male human models (because they can be heard in the recording</w:t>
            </w:r>
            <w:r w:rsidR="002521BE">
              <w:rPr>
                <w:rFonts w:ascii="Verdana" w:hAnsi="Verdana"/>
                <w:sz w:val="24"/>
                <w:szCs w:val="24"/>
              </w:rPr>
              <w:t>, Vizard models</w:t>
            </w:r>
            <w:r w:rsidRPr="00863218">
              <w:rPr>
                <w:rFonts w:ascii="Verdana" w:hAnsi="Verdana"/>
                <w:sz w:val="24"/>
                <w:szCs w:val="24"/>
              </w:rPr>
              <w:t>)</w:t>
            </w:r>
          </w:p>
          <w:p w:rsidR="00040B11" w:rsidRPr="00863218" w:rsidRDefault="00CB3488" w:rsidP="00B0328A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863218">
              <w:rPr>
                <w:rFonts w:ascii="Verdana" w:hAnsi="Verdana"/>
                <w:sz w:val="24"/>
                <w:szCs w:val="24"/>
              </w:rPr>
              <w:t>-mirror (</w:t>
            </w:r>
            <w:r w:rsidR="00723ADF" w:rsidRPr="00863218">
              <w:rPr>
                <w:rFonts w:ascii="Verdana" w:hAnsi="Verdana"/>
                <w:sz w:val="24"/>
                <w:szCs w:val="24"/>
              </w:rPr>
              <w:t>must</w:t>
            </w:r>
            <w:r w:rsidRPr="00863218">
              <w:rPr>
                <w:rFonts w:ascii="Verdana" w:hAnsi="Verdana"/>
                <w:sz w:val="24"/>
                <w:szCs w:val="24"/>
              </w:rPr>
              <w:t xml:space="preserve"> be tested to see if it breaks immersion)</w:t>
            </w:r>
          </w:p>
          <w:p w:rsidR="00CB3488" w:rsidRPr="00863218" w:rsidRDefault="00A917B1" w:rsidP="00B0328A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863218">
              <w:rPr>
                <w:rFonts w:ascii="Verdana" w:hAnsi="Verdana"/>
                <w:sz w:val="24"/>
                <w:szCs w:val="24"/>
              </w:rPr>
              <w:t>- door</w:t>
            </w:r>
          </w:p>
          <w:p w:rsidR="00A917B1" w:rsidRPr="00863218" w:rsidRDefault="00A917B1" w:rsidP="00B0328A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863218">
              <w:rPr>
                <w:rFonts w:ascii="Verdana" w:hAnsi="Verdana"/>
                <w:sz w:val="24"/>
                <w:szCs w:val="24"/>
              </w:rPr>
              <w:t>- phone</w:t>
            </w:r>
          </w:p>
          <w:p w:rsidR="00A917B1" w:rsidRPr="00863218" w:rsidRDefault="00A917B1" w:rsidP="00B0328A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863218">
              <w:rPr>
                <w:rFonts w:ascii="Verdana" w:hAnsi="Verdana"/>
                <w:sz w:val="24"/>
                <w:szCs w:val="24"/>
              </w:rPr>
              <w:t>-</w:t>
            </w:r>
            <w:r w:rsidR="00290D76" w:rsidRPr="00863218">
              <w:rPr>
                <w:rFonts w:ascii="Verdana" w:hAnsi="Verdana"/>
                <w:sz w:val="24"/>
                <w:szCs w:val="24"/>
              </w:rPr>
              <w:t xml:space="preserve"> some plants</w:t>
            </w:r>
          </w:p>
          <w:p w:rsidR="00290D76" w:rsidRPr="00863218" w:rsidRDefault="00290D76" w:rsidP="00B0328A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863218">
              <w:rPr>
                <w:rFonts w:ascii="Verdana" w:hAnsi="Verdana"/>
                <w:sz w:val="24"/>
                <w:szCs w:val="24"/>
              </w:rPr>
              <w:t>- carpet</w:t>
            </w:r>
            <w:r w:rsidR="00662EDE" w:rsidRPr="00863218">
              <w:rPr>
                <w:rFonts w:ascii="Verdana" w:hAnsi="Verdana"/>
                <w:sz w:val="24"/>
                <w:szCs w:val="24"/>
              </w:rPr>
              <w:t>?? (</w:t>
            </w:r>
            <w:r w:rsidRPr="00863218">
              <w:rPr>
                <w:rFonts w:ascii="Verdana" w:hAnsi="Verdana"/>
                <w:sz w:val="24"/>
                <w:szCs w:val="24"/>
              </w:rPr>
              <w:t>texture)</w:t>
            </w:r>
          </w:p>
          <w:p w:rsidR="00662EDE" w:rsidRPr="00863218" w:rsidRDefault="00662EDE" w:rsidP="00B0328A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863218">
              <w:rPr>
                <w:rFonts w:ascii="Verdana" w:hAnsi="Verdana"/>
                <w:sz w:val="24"/>
                <w:szCs w:val="24"/>
              </w:rPr>
              <w:t>- paintings</w:t>
            </w:r>
          </w:p>
          <w:p w:rsidR="00662EDE" w:rsidRPr="00863218" w:rsidRDefault="00662EDE" w:rsidP="00B0328A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863218">
              <w:rPr>
                <w:rFonts w:ascii="Verdana" w:hAnsi="Verdana"/>
                <w:sz w:val="24"/>
                <w:szCs w:val="24"/>
              </w:rPr>
              <w:t>- window</w:t>
            </w:r>
          </w:p>
          <w:p w:rsidR="00F86860" w:rsidRPr="00863218" w:rsidRDefault="00F86860" w:rsidP="00B0328A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863218">
              <w:rPr>
                <w:rFonts w:ascii="Verdana" w:hAnsi="Verdana"/>
                <w:sz w:val="24"/>
                <w:szCs w:val="24"/>
              </w:rPr>
              <w:t>Optional 3d models</w:t>
            </w:r>
          </w:p>
          <w:p w:rsidR="00027ED9" w:rsidRPr="00863218" w:rsidRDefault="00F86860" w:rsidP="00B0328A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863218">
              <w:rPr>
                <w:rFonts w:ascii="Verdana" w:hAnsi="Verdana"/>
                <w:sz w:val="24"/>
                <w:szCs w:val="24"/>
              </w:rPr>
              <w:t>-Other human models that will be walking on a sidewalk behind the window</w:t>
            </w:r>
          </w:p>
          <w:p w:rsidR="00027ED9" w:rsidRDefault="00632001" w:rsidP="00B0328A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Animations</w:t>
            </w:r>
          </w:p>
          <w:p w:rsidR="00632001" w:rsidRDefault="00632001" w:rsidP="00B0328A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Animation files for the 2 male human models will be required so the user can see them moving around the environment </w:t>
            </w:r>
            <w:r w:rsidR="002277C1">
              <w:rPr>
                <w:rFonts w:ascii="Verdana" w:hAnsi="Verdana"/>
                <w:sz w:val="24"/>
                <w:szCs w:val="24"/>
              </w:rPr>
              <w:t>and performing tasks such as opening doors in sync with the binaural recording.</w:t>
            </w:r>
          </w:p>
          <w:p w:rsidR="00A047C6" w:rsidRDefault="00A047C6" w:rsidP="00B0328A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  <w:p w:rsidR="00326728" w:rsidRPr="00632001" w:rsidRDefault="00326728" w:rsidP="00B0328A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Most of the models will be static and will just be placed in the environment</w:t>
            </w:r>
            <w:r w:rsidR="00FE17AB">
              <w:rPr>
                <w:rFonts w:ascii="Verdana" w:hAnsi="Verdana"/>
                <w:sz w:val="24"/>
                <w:szCs w:val="24"/>
              </w:rPr>
              <w:t xml:space="preserve">, because the user will not be able to </w:t>
            </w:r>
            <w:r w:rsidR="00E30353">
              <w:rPr>
                <w:rFonts w:ascii="Verdana" w:hAnsi="Verdana"/>
                <w:sz w:val="24"/>
                <w:szCs w:val="24"/>
              </w:rPr>
              <w:t>interact with</w:t>
            </w:r>
            <w:r w:rsidR="00FE17AB">
              <w:rPr>
                <w:rFonts w:ascii="Verdana" w:hAnsi="Verdana"/>
                <w:sz w:val="24"/>
                <w:szCs w:val="24"/>
              </w:rPr>
              <w:t xml:space="preserve"> them anyway.</w:t>
            </w:r>
          </w:p>
          <w:p w:rsidR="00027ED9" w:rsidRPr="00863218" w:rsidRDefault="00027ED9" w:rsidP="00B0328A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  <w:p w:rsidR="00027ED9" w:rsidRPr="00863218" w:rsidRDefault="00027ED9" w:rsidP="00B0328A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863218">
              <w:rPr>
                <w:rFonts w:ascii="Verdana" w:hAnsi="Verdana"/>
                <w:sz w:val="24"/>
                <w:szCs w:val="24"/>
              </w:rPr>
              <w:t xml:space="preserve">The models I will use will be royalty free and I will use those websites to </w:t>
            </w:r>
            <w:r w:rsidR="00927516" w:rsidRPr="00863218">
              <w:rPr>
                <w:rFonts w:ascii="Verdana" w:hAnsi="Verdana"/>
                <w:sz w:val="24"/>
                <w:szCs w:val="24"/>
              </w:rPr>
              <w:t>get hold of them.</w:t>
            </w:r>
          </w:p>
          <w:p w:rsidR="00027ED9" w:rsidRPr="00863218" w:rsidRDefault="00027ED9" w:rsidP="00B0328A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hyperlink r:id="rId10" w:history="1">
              <w:r w:rsidRPr="00863218">
                <w:rPr>
                  <w:rStyle w:val="Hyperlink"/>
                  <w:rFonts w:ascii="Verdana" w:hAnsi="Verdana"/>
                  <w:sz w:val="24"/>
                  <w:szCs w:val="24"/>
                </w:rPr>
                <w:t>http://www.turbosquid.com/</w:t>
              </w:r>
            </w:hyperlink>
          </w:p>
          <w:p w:rsidR="00863218" w:rsidRDefault="00863218" w:rsidP="00B0328A">
            <w:pPr>
              <w:spacing w:after="0" w:line="240" w:lineRule="auto"/>
              <w:rPr>
                <w:rFonts w:ascii="Verdana" w:hAnsi="Verdana" w:cs="Arial"/>
                <w:sz w:val="24"/>
                <w:szCs w:val="21"/>
                <w:shd w:val="clear" w:color="auto" w:fill="FFFFFF"/>
              </w:rPr>
            </w:pPr>
            <w:hyperlink r:id="rId11" w:history="1">
              <w:r w:rsidRPr="00863218">
                <w:rPr>
                  <w:rStyle w:val="Hyperlink"/>
                  <w:rFonts w:ascii="Verdana" w:hAnsi="Verdana" w:cs="Arial"/>
                  <w:sz w:val="24"/>
                  <w:szCs w:val="21"/>
                  <w:shd w:val="clear" w:color="auto" w:fill="FFFFFF"/>
                </w:rPr>
                <w:t>tf3dm.com</w:t>
              </w:r>
            </w:hyperlink>
          </w:p>
          <w:p w:rsidR="00863218" w:rsidRDefault="00863218" w:rsidP="00B0328A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hyperlink r:id="rId12" w:history="1">
              <w:r w:rsidRPr="00863218">
                <w:rPr>
                  <w:rStyle w:val="Hyperlink"/>
                  <w:rFonts w:ascii="Verdana" w:hAnsi="Verdana"/>
                  <w:sz w:val="24"/>
                  <w:szCs w:val="24"/>
                </w:rPr>
                <w:t>http://archive3d.net/</w:t>
              </w:r>
            </w:hyperlink>
          </w:p>
          <w:p w:rsidR="004122BF" w:rsidRPr="00863218" w:rsidRDefault="004A4363" w:rsidP="00B0328A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If I will not be able to find the model I want for this demo, I will use Autodesk 3Ds Max to create </w:t>
            </w:r>
            <w:r w:rsidR="00B85ABF">
              <w:rPr>
                <w:rFonts w:ascii="Verdana" w:hAnsi="Verdana"/>
                <w:sz w:val="24"/>
                <w:szCs w:val="24"/>
              </w:rPr>
              <w:t xml:space="preserve">some of </w:t>
            </w:r>
            <w:r>
              <w:rPr>
                <w:rFonts w:ascii="Verdana" w:hAnsi="Verdana"/>
                <w:sz w:val="24"/>
                <w:szCs w:val="24"/>
              </w:rPr>
              <w:t xml:space="preserve">my models, </w:t>
            </w:r>
            <w:r w:rsidR="00B85ABF">
              <w:rPr>
                <w:rFonts w:ascii="Verdana" w:hAnsi="Verdana"/>
                <w:sz w:val="24"/>
                <w:szCs w:val="24"/>
              </w:rPr>
              <w:t>and read the Vizards documentation to find out how to export the model so it will be supported by Vizard</w:t>
            </w:r>
            <w:r w:rsidR="00971148">
              <w:rPr>
                <w:rFonts w:ascii="Verdana" w:hAnsi="Verdana"/>
                <w:sz w:val="24"/>
                <w:szCs w:val="24"/>
              </w:rPr>
              <w:t>.</w:t>
            </w:r>
          </w:p>
          <w:p w:rsidR="00F86860" w:rsidRPr="00863218" w:rsidRDefault="00F86860" w:rsidP="00B0328A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</w:tc>
      </w:tr>
      <w:tr w:rsidR="00E55038" w:rsidRPr="00863218" w:rsidTr="00B0328A">
        <w:tc>
          <w:tcPr>
            <w:tcW w:w="8591" w:type="dxa"/>
          </w:tcPr>
          <w:p w:rsidR="00E55038" w:rsidRPr="00863218" w:rsidRDefault="00E55038" w:rsidP="00B0328A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  <w:r w:rsidRPr="00863218">
              <w:rPr>
                <w:rFonts w:ascii="Verdana" w:hAnsi="Verdana"/>
                <w:b/>
                <w:sz w:val="24"/>
                <w:szCs w:val="24"/>
              </w:rPr>
              <w:t xml:space="preserve">Constraints </w:t>
            </w:r>
            <w:r w:rsidRPr="00863218">
              <w:rPr>
                <w:rFonts w:ascii="Verdana" w:hAnsi="Verdana"/>
                <w:sz w:val="24"/>
                <w:szCs w:val="24"/>
              </w:rPr>
              <w:t>(e.g skills, equipment, safety, time)</w:t>
            </w:r>
          </w:p>
        </w:tc>
      </w:tr>
      <w:tr w:rsidR="00E55038" w:rsidRPr="00863218" w:rsidTr="00B0328A">
        <w:tc>
          <w:tcPr>
            <w:tcW w:w="8591" w:type="dxa"/>
          </w:tcPr>
          <w:p w:rsidR="002F2F53" w:rsidRPr="00863218" w:rsidRDefault="002F2F53" w:rsidP="002F2F53">
            <w:pPr>
              <w:spacing w:after="0" w:line="240" w:lineRule="auto"/>
              <w:rPr>
                <w:rFonts w:ascii="Verdana" w:hAnsi="Verdana"/>
                <w:sz w:val="20"/>
                <w:szCs w:val="24"/>
              </w:rPr>
            </w:pPr>
          </w:p>
          <w:p w:rsidR="00030E96" w:rsidRPr="00863218" w:rsidRDefault="002F2F53" w:rsidP="002F2F53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863218">
              <w:rPr>
                <w:rFonts w:ascii="Verdana" w:hAnsi="Verdana"/>
                <w:sz w:val="24"/>
                <w:szCs w:val="24"/>
              </w:rPr>
              <w:t xml:space="preserve">Python 2.7 that is the programming language that Vizard uses, </w:t>
            </w:r>
            <w:r w:rsidR="00AF2763" w:rsidRPr="00863218">
              <w:rPr>
                <w:rFonts w:ascii="Verdana" w:hAnsi="Verdana"/>
                <w:sz w:val="24"/>
                <w:szCs w:val="24"/>
              </w:rPr>
              <w:t xml:space="preserve">and </w:t>
            </w:r>
            <w:r w:rsidRPr="00863218">
              <w:rPr>
                <w:rFonts w:ascii="Verdana" w:hAnsi="Verdana"/>
                <w:sz w:val="24"/>
                <w:szCs w:val="24"/>
              </w:rPr>
              <w:t xml:space="preserve">will be used to create this application but both Python and Vizard are new to me </w:t>
            </w:r>
            <w:r w:rsidR="00A66DDB" w:rsidRPr="00863218">
              <w:rPr>
                <w:rFonts w:ascii="Verdana" w:hAnsi="Verdana"/>
                <w:sz w:val="24"/>
                <w:szCs w:val="24"/>
              </w:rPr>
              <w:t xml:space="preserve">so there </w:t>
            </w:r>
            <w:r w:rsidR="00030E96" w:rsidRPr="00863218">
              <w:rPr>
                <w:rFonts w:ascii="Verdana" w:hAnsi="Verdana"/>
                <w:sz w:val="24"/>
                <w:szCs w:val="24"/>
              </w:rPr>
              <w:t>a constraint is creat</w:t>
            </w:r>
            <w:r w:rsidR="00EE2A5C" w:rsidRPr="00863218">
              <w:rPr>
                <w:rFonts w:ascii="Verdana" w:hAnsi="Verdana"/>
                <w:sz w:val="24"/>
                <w:szCs w:val="24"/>
              </w:rPr>
              <w:t>e</w:t>
            </w:r>
            <w:r w:rsidR="00030E96" w:rsidRPr="00863218">
              <w:rPr>
                <w:rFonts w:ascii="Verdana" w:hAnsi="Verdana"/>
                <w:sz w:val="24"/>
                <w:szCs w:val="24"/>
              </w:rPr>
              <w:t>d.</w:t>
            </w:r>
          </w:p>
          <w:p w:rsidR="00E55038" w:rsidRPr="00863218" w:rsidRDefault="00EE2A5C" w:rsidP="002F2F53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  <w:r w:rsidRPr="00863218">
              <w:rPr>
                <w:rFonts w:ascii="Verdana" w:hAnsi="Verdana"/>
                <w:sz w:val="24"/>
                <w:szCs w:val="24"/>
              </w:rPr>
              <w:t xml:space="preserve">There also </w:t>
            </w:r>
            <w:r w:rsidR="002F2F53" w:rsidRPr="00863218">
              <w:rPr>
                <w:rFonts w:ascii="Verdana" w:hAnsi="Verdana"/>
                <w:sz w:val="24"/>
                <w:szCs w:val="24"/>
              </w:rPr>
              <w:t xml:space="preserve">is a risk that some of the features written in this document will not be implemented. However, I will try and learn Python as I start to develop the application, by reading documentation and researching solutions to problems that I might </w:t>
            </w:r>
            <w:r w:rsidR="002F2F53" w:rsidRPr="00863218">
              <w:rPr>
                <w:rFonts w:ascii="Verdana" w:hAnsi="Verdana"/>
                <w:sz w:val="24"/>
                <w:szCs w:val="24"/>
              </w:rPr>
              <w:lastRenderedPageBreak/>
              <w:t>encounter online, and giving credit to other developers in my documentation as well as source files if I borrow some of their code.</w:t>
            </w:r>
          </w:p>
          <w:p w:rsidR="00E55038" w:rsidRPr="00863218" w:rsidRDefault="00E55038" w:rsidP="00B0328A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</w:p>
          <w:p w:rsidR="008A2769" w:rsidRDefault="00D861EC" w:rsidP="00B0328A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863218">
              <w:rPr>
                <w:rFonts w:ascii="Verdana" w:hAnsi="Verdana"/>
                <w:sz w:val="24"/>
                <w:szCs w:val="24"/>
              </w:rPr>
              <w:t xml:space="preserve">Another constraint is that I don’t own Oculus and </w:t>
            </w:r>
            <w:r w:rsidR="00723ADF">
              <w:rPr>
                <w:rFonts w:ascii="Verdana" w:hAnsi="Verdana"/>
                <w:sz w:val="24"/>
                <w:szCs w:val="24"/>
              </w:rPr>
              <w:t xml:space="preserve">I </w:t>
            </w:r>
            <w:r w:rsidR="0056760A">
              <w:rPr>
                <w:rFonts w:ascii="Verdana" w:hAnsi="Verdana"/>
                <w:sz w:val="24"/>
                <w:szCs w:val="24"/>
              </w:rPr>
              <w:t xml:space="preserve">will </w:t>
            </w:r>
            <w:r w:rsidRPr="00863218">
              <w:rPr>
                <w:rFonts w:ascii="Verdana" w:hAnsi="Verdana"/>
                <w:sz w:val="24"/>
                <w:szCs w:val="24"/>
              </w:rPr>
              <w:t xml:space="preserve">use Virtual Reality labs that </w:t>
            </w:r>
            <w:r w:rsidR="0056760A" w:rsidRPr="00863218">
              <w:rPr>
                <w:rFonts w:ascii="Verdana" w:hAnsi="Verdana"/>
                <w:sz w:val="24"/>
                <w:szCs w:val="24"/>
              </w:rPr>
              <w:t>are in</w:t>
            </w:r>
            <w:r w:rsidRPr="00863218">
              <w:rPr>
                <w:rFonts w:ascii="Verdana" w:hAnsi="Verdana"/>
                <w:sz w:val="24"/>
                <w:szCs w:val="24"/>
              </w:rPr>
              <w:t xml:space="preserve"> Eldon Building, University of Portsmouth</w:t>
            </w:r>
            <w:r w:rsidR="009C781C" w:rsidRPr="00863218">
              <w:rPr>
                <w:rFonts w:ascii="Verdana" w:hAnsi="Verdana"/>
                <w:sz w:val="24"/>
                <w:szCs w:val="24"/>
              </w:rPr>
              <w:t xml:space="preserve">. </w:t>
            </w:r>
            <w:r w:rsidR="00A70CFD" w:rsidRPr="00863218">
              <w:rPr>
                <w:rFonts w:ascii="Verdana" w:hAnsi="Verdana"/>
                <w:sz w:val="24"/>
                <w:szCs w:val="24"/>
              </w:rPr>
              <w:t>But there might be a problem with booking the HMD</w:t>
            </w:r>
            <w:r w:rsidR="00A47894" w:rsidRPr="00863218">
              <w:rPr>
                <w:rFonts w:ascii="Verdana" w:hAnsi="Verdana"/>
                <w:sz w:val="24"/>
                <w:szCs w:val="24"/>
              </w:rPr>
              <w:t xml:space="preserve"> if someone else books it before me, </w:t>
            </w:r>
            <w:r w:rsidR="005500D4" w:rsidRPr="00863218">
              <w:rPr>
                <w:rFonts w:ascii="Verdana" w:hAnsi="Verdana"/>
                <w:sz w:val="24"/>
                <w:szCs w:val="24"/>
              </w:rPr>
              <w:t>making me do less work &amp; testing.</w:t>
            </w:r>
            <w:r w:rsidR="008A2769">
              <w:rPr>
                <w:rFonts w:ascii="Verdana" w:hAnsi="Verdana"/>
                <w:sz w:val="24"/>
                <w:szCs w:val="24"/>
              </w:rPr>
              <w:t xml:space="preserve"> But this could be solved by firstly creating this application for Google Cardboard that I own, and then making it support other HMD’s.</w:t>
            </w:r>
          </w:p>
          <w:p w:rsidR="00CF0C24" w:rsidRPr="00863218" w:rsidRDefault="008A2769" w:rsidP="00B0328A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:rsidR="00E55038" w:rsidRPr="00863218" w:rsidRDefault="00CF0C24" w:rsidP="00B0328A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863218">
              <w:rPr>
                <w:rFonts w:ascii="Verdana" w:hAnsi="Verdana"/>
                <w:sz w:val="24"/>
                <w:szCs w:val="24"/>
              </w:rPr>
              <w:t xml:space="preserve">While developing the demo in the VR labs I will also have to have someone supervising me in case I get motion sickness </w:t>
            </w:r>
            <w:r w:rsidR="003964F2" w:rsidRPr="00863218">
              <w:rPr>
                <w:rFonts w:ascii="Verdana" w:hAnsi="Verdana"/>
                <w:sz w:val="24"/>
                <w:szCs w:val="24"/>
              </w:rPr>
              <w:t>or tangle myself because of the cables.</w:t>
            </w:r>
            <w:r w:rsidR="008A2769"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:rsidR="00E55038" w:rsidRPr="00863218" w:rsidRDefault="00400600" w:rsidP="00B0328A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  <w:r w:rsidRPr="00863218"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</w:p>
          <w:p w:rsidR="00400600" w:rsidRPr="00863218" w:rsidRDefault="00400600" w:rsidP="00B0328A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863218">
              <w:rPr>
                <w:rFonts w:ascii="Verdana" w:hAnsi="Verdana"/>
                <w:sz w:val="24"/>
                <w:szCs w:val="24"/>
              </w:rPr>
              <w:t xml:space="preserve">Time </w:t>
            </w:r>
            <w:r w:rsidR="0056760A" w:rsidRPr="00863218">
              <w:rPr>
                <w:rFonts w:ascii="Verdana" w:hAnsi="Verdana"/>
                <w:sz w:val="24"/>
                <w:szCs w:val="24"/>
              </w:rPr>
              <w:t>must</w:t>
            </w:r>
            <w:r w:rsidRPr="00863218">
              <w:rPr>
                <w:rFonts w:ascii="Verdana" w:hAnsi="Verdana"/>
                <w:sz w:val="24"/>
                <w:szCs w:val="24"/>
              </w:rPr>
              <w:t xml:space="preserve"> be managed properly so I have </w:t>
            </w:r>
            <w:r w:rsidR="0030620B" w:rsidRPr="00863218">
              <w:rPr>
                <w:rFonts w:ascii="Verdana" w:hAnsi="Verdana"/>
                <w:sz w:val="24"/>
                <w:szCs w:val="24"/>
              </w:rPr>
              <w:t xml:space="preserve">to have </w:t>
            </w:r>
            <w:r w:rsidRPr="00863218">
              <w:rPr>
                <w:rFonts w:ascii="Verdana" w:hAnsi="Verdana"/>
                <w:sz w:val="24"/>
                <w:szCs w:val="24"/>
              </w:rPr>
              <w:t xml:space="preserve">a set </w:t>
            </w:r>
            <w:r w:rsidR="0056760A" w:rsidRPr="00863218">
              <w:rPr>
                <w:rFonts w:ascii="Verdana" w:hAnsi="Verdana"/>
                <w:sz w:val="24"/>
                <w:szCs w:val="24"/>
              </w:rPr>
              <w:t>number</w:t>
            </w:r>
            <w:r w:rsidRPr="00863218">
              <w:rPr>
                <w:rFonts w:ascii="Verdana" w:hAnsi="Verdana"/>
                <w:sz w:val="24"/>
                <w:szCs w:val="24"/>
              </w:rPr>
              <w:t xml:space="preserve"> of hours I will try to spend weekly </w:t>
            </w:r>
            <w:r w:rsidR="007220B2" w:rsidRPr="00863218">
              <w:rPr>
                <w:rFonts w:ascii="Verdana" w:hAnsi="Verdana"/>
                <w:sz w:val="24"/>
                <w:szCs w:val="24"/>
              </w:rPr>
              <w:t xml:space="preserve">developing the application </w:t>
            </w:r>
            <w:r w:rsidRPr="00863218">
              <w:rPr>
                <w:rFonts w:ascii="Verdana" w:hAnsi="Verdana"/>
                <w:sz w:val="24"/>
                <w:szCs w:val="24"/>
              </w:rPr>
              <w:t xml:space="preserve">before the deadline as there is other coursework that I have to do for other units. </w:t>
            </w:r>
          </w:p>
        </w:tc>
      </w:tr>
      <w:tr w:rsidR="00E55038" w:rsidRPr="00863218" w:rsidTr="00B0328A">
        <w:tc>
          <w:tcPr>
            <w:tcW w:w="8591" w:type="dxa"/>
          </w:tcPr>
          <w:p w:rsidR="00E55038" w:rsidRPr="00863218" w:rsidRDefault="00E55038" w:rsidP="00E84536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  <w:r w:rsidRPr="00863218">
              <w:rPr>
                <w:rFonts w:ascii="Verdana" w:hAnsi="Verdana"/>
                <w:b/>
                <w:sz w:val="24"/>
                <w:szCs w:val="24"/>
              </w:rPr>
              <w:lastRenderedPageBreak/>
              <w:t xml:space="preserve">Data recording </w:t>
            </w:r>
            <w:r w:rsidRPr="00863218">
              <w:rPr>
                <w:rFonts w:ascii="Verdana" w:hAnsi="Verdana"/>
                <w:sz w:val="24"/>
                <w:szCs w:val="24"/>
              </w:rPr>
              <w:t>(do you need to record behavior / performance into a file? If so, describe the data and the format you want to record)</w:t>
            </w:r>
          </w:p>
        </w:tc>
      </w:tr>
      <w:tr w:rsidR="00E55038" w:rsidRPr="00863218" w:rsidTr="00B0328A">
        <w:tc>
          <w:tcPr>
            <w:tcW w:w="8591" w:type="dxa"/>
          </w:tcPr>
          <w:p w:rsidR="00E55038" w:rsidRPr="00863218" w:rsidRDefault="004B6739" w:rsidP="00B0328A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-</w:t>
            </w:r>
          </w:p>
          <w:p w:rsidR="00E55038" w:rsidRPr="00863218" w:rsidRDefault="00E55038" w:rsidP="00B0328A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</w:p>
          <w:p w:rsidR="00E55038" w:rsidRPr="00863218" w:rsidRDefault="00E55038" w:rsidP="00B0328A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</w:p>
          <w:p w:rsidR="00E55038" w:rsidRPr="00863218" w:rsidRDefault="00E55038" w:rsidP="00B0328A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</w:p>
          <w:p w:rsidR="00E55038" w:rsidRPr="00863218" w:rsidRDefault="00E55038" w:rsidP="00B0328A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</w:p>
          <w:p w:rsidR="00E55038" w:rsidRPr="00863218" w:rsidRDefault="00E55038" w:rsidP="00B0328A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</w:p>
          <w:p w:rsidR="00E55038" w:rsidRPr="00863218" w:rsidRDefault="00E55038" w:rsidP="00B0328A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</w:p>
          <w:p w:rsidR="00E55038" w:rsidRPr="00863218" w:rsidRDefault="00E55038" w:rsidP="00B0328A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</w:p>
        </w:tc>
      </w:tr>
      <w:tr w:rsidR="00E55038" w:rsidRPr="00863218" w:rsidTr="00B0328A">
        <w:tc>
          <w:tcPr>
            <w:tcW w:w="8591" w:type="dxa"/>
          </w:tcPr>
          <w:p w:rsidR="00E55038" w:rsidRPr="00863218" w:rsidRDefault="00E55038" w:rsidP="00E84536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  <w:r w:rsidRPr="00863218">
              <w:rPr>
                <w:rFonts w:ascii="Verdana" w:hAnsi="Verdana"/>
                <w:b/>
                <w:sz w:val="24"/>
                <w:szCs w:val="24"/>
              </w:rPr>
              <w:t xml:space="preserve">Real-time input </w:t>
            </w:r>
            <w:r w:rsidRPr="00863218">
              <w:rPr>
                <w:rFonts w:ascii="Verdana" w:hAnsi="Verdana"/>
                <w:sz w:val="24"/>
                <w:szCs w:val="24"/>
              </w:rPr>
              <w:t>(do you want to be able to change any parameters while the application is running? E.g. speed, number of objects in scene, audio settings………)</w:t>
            </w:r>
          </w:p>
        </w:tc>
      </w:tr>
      <w:tr w:rsidR="00E55038" w:rsidRPr="00863218" w:rsidTr="00E84536">
        <w:trPr>
          <w:trHeight w:val="3143"/>
        </w:trPr>
        <w:tc>
          <w:tcPr>
            <w:tcW w:w="8591" w:type="dxa"/>
          </w:tcPr>
          <w:p w:rsidR="00E55038" w:rsidRPr="00863218" w:rsidRDefault="00E55038" w:rsidP="00B0328A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</w:p>
          <w:p w:rsidR="00E55038" w:rsidRDefault="00EF487A" w:rsidP="00B0328A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863218">
              <w:rPr>
                <w:rFonts w:ascii="Verdana" w:hAnsi="Verdana"/>
                <w:sz w:val="24"/>
                <w:szCs w:val="24"/>
              </w:rPr>
              <w:t>The application will have an option that will allow to adjust sound volume while the application is running</w:t>
            </w:r>
            <w:r w:rsidR="0000513C" w:rsidRPr="00863218">
              <w:rPr>
                <w:rFonts w:ascii="Verdana" w:hAnsi="Verdana"/>
                <w:sz w:val="24"/>
                <w:szCs w:val="24"/>
              </w:rPr>
              <w:t xml:space="preserve"> using the keyboard.</w:t>
            </w:r>
          </w:p>
          <w:p w:rsidR="004B6739" w:rsidRDefault="004B6739" w:rsidP="00B0328A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  <w:p w:rsidR="004B6739" w:rsidRPr="00971148" w:rsidRDefault="004B6739" w:rsidP="00B0328A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HMD gyroscope input, to allow the user to move his head if he wishes so.</w:t>
            </w:r>
          </w:p>
        </w:tc>
      </w:tr>
    </w:tbl>
    <w:p w:rsidR="00860317" w:rsidRDefault="00860317">
      <w:pPr>
        <w:spacing w:after="0" w:line="240" w:lineRule="auto"/>
        <w:rPr>
          <w:rFonts w:ascii="Verdana" w:hAnsi="Verdana"/>
        </w:rPr>
      </w:pPr>
    </w:p>
    <w:p w:rsidR="00E269AB" w:rsidRDefault="00E269AB">
      <w:pPr>
        <w:spacing w:after="0" w:line="240" w:lineRule="auto"/>
        <w:rPr>
          <w:rFonts w:ascii="Verdana" w:hAnsi="Verdana"/>
        </w:rPr>
      </w:pPr>
    </w:p>
    <w:p w:rsidR="00E269AB" w:rsidRDefault="00E269AB">
      <w:pPr>
        <w:spacing w:after="0" w:line="240" w:lineRule="auto"/>
        <w:rPr>
          <w:rFonts w:ascii="Verdana" w:hAnsi="Verdana"/>
        </w:rPr>
      </w:pPr>
    </w:p>
    <w:p w:rsidR="00E269AB" w:rsidRDefault="00E269AB">
      <w:pPr>
        <w:spacing w:after="0" w:line="240" w:lineRule="auto"/>
        <w:rPr>
          <w:rFonts w:ascii="Verdana" w:hAnsi="Verdana"/>
        </w:rPr>
      </w:pPr>
    </w:p>
    <w:p w:rsidR="00A047C6" w:rsidRDefault="00A047C6">
      <w:pPr>
        <w:spacing w:after="0" w:line="240" w:lineRule="auto"/>
        <w:rPr>
          <w:rFonts w:ascii="Verdana" w:hAnsi="Verdana"/>
        </w:rPr>
      </w:pPr>
    </w:p>
    <w:p w:rsidR="00576588" w:rsidRDefault="00576588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SMART Requirements</w:t>
      </w:r>
    </w:p>
    <w:p w:rsidR="00E269AB" w:rsidRDefault="009C3D9C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Black – minimum requirements</w:t>
      </w:r>
    </w:p>
    <w:p w:rsidR="009C3D9C" w:rsidRDefault="009C3D9C">
      <w:pPr>
        <w:spacing w:after="0" w:line="240" w:lineRule="auto"/>
        <w:rPr>
          <w:rFonts w:ascii="Verdana" w:hAnsi="Verdana"/>
          <w:color w:val="365F91" w:themeColor="accent1" w:themeShade="BF"/>
        </w:rPr>
      </w:pPr>
      <w:r>
        <w:rPr>
          <w:rFonts w:ascii="Verdana" w:hAnsi="Verdana"/>
          <w:color w:val="365F91" w:themeColor="accent1" w:themeShade="BF"/>
        </w:rPr>
        <w:t xml:space="preserve">Blue </w:t>
      </w:r>
      <w:r w:rsidR="00C13C4C">
        <w:rPr>
          <w:rFonts w:ascii="Verdana" w:hAnsi="Verdana"/>
          <w:color w:val="365F91" w:themeColor="accent1" w:themeShade="BF"/>
        </w:rPr>
        <w:t>–</w:t>
      </w:r>
      <w:r>
        <w:rPr>
          <w:rFonts w:ascii="Verdana" w:hAnsi="Verdana"/>
          <w:color w:val="365F91" w:themeColor="accent1" w:themeShade="BF"/>
        </w:rPr>
        <w:t xml:space="preserve"> Desired</w:t>
      </w:r>
      <w:r w:rsidR="00C13C4C">
        <w:rPr>
          <w:rFonts w:ascii="Verdana" w:hAnsi="Verdana"/>
          <w:color w:val="365F91" w:themeColor="accent1" w:themeShade="BF"/>
        </w:rPr>
        <w:t xml:space="preserve"> requirements</w:t>
      </w:r>
    </w:p>
    <w:p w:rsidR="00C13C4C" w:rsidRDefault="00C13C4C">
      <w:pPr>
        <w:spacing w:after="0" w:line="240" w:lineRule="auto"/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t>Red – Ideal</w:t>
      </w:r>
    </w:p>
    <w:p w:rsidR="00C13C4C" w:rsidRDefault="00C13C4C">
      <w:pPr>
        <w:spacing w:after="0" w:line="240" w:lineRule="auto"/>
        <w:rPr>
          <w:rFonts w:ascii="Verdana" w:hAnsi="Verdana"/>
        </w:rPr>
      </w:pPr>
    </w:p>
    <w:p w:rsidR="00C13C4C" w:rsidRDefault="00C13C4C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Specific</w:t>
      </w:r>
      <w:r w:rsidR="00AD6568">
        <w:rPr>
          <w:rFonts w:ascii="Verdana" w:hAnsi="Verdana"/>
        </w:rPr>
        <w:t>: Features to implement list</w:t>
      </w:r>
    </w:p>
    <w:p w:rsidR="005C3E86" w:rsidRDefault="005C3E86" w:rsidP="005C3E86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</w:rPr>
      </w:pPr>
      <w:r w:rsidRPr="005C3E86">
        <w:rPr>
          <w:rFonts w:ascii="Verdana" w:hAnsi="Verdana"/>
        </w:rPr>
        <w:t>Binaural s</w:t>
      </w:r>
      <w:r>
        <w:rPr>
          <w:rFonts w:ascii="Verdana" w:hAnsi="Verdana"/>
        </w:rPr>
        <w:t xml:space="preserve">ound playing on application </w:t>
      </w:r>
      <w:r w:rsidRPr="005C3E86">
        <w:rPr>
          <w:rFonts w:ascii="Verdana" w:hAnsi="Verdana"/>
        </w:rPr>
        <w:t>start</w:t>
      </w:r>
    </w:p>
    <w:p w:rsidR="005C3E86" w:rsidRDefault="005C3E86" w:rsidP="005C3E86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Support for at least one HMD</w:t>
      </w:r>
    </w:p>
    <w:p w:rsidR="005C3E86" w:rsidRDefault="005C3E86" w:rsidP="005C3E86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Found </w:t>
      </w:r>
      <w:r w:rsidRPr="00900F2D">
        <w:rPr>
          <w:rFonts w:ascii="Verdana" w:hAnsi="Verdana"/>
        </w:rPr>
        <w:t xml:space="preserve">models </w:t>
      </w:r>
      <w:r>
        <w:rPr>
          <w:rFonts w:ascii="Verdana" w:hAnsi="Verdana"/>
        </w:rPr>
        <w:t>to implement into the environment</w:t>
      </w:r>
    </w:p>
    <w:p w:rsidR="005C3E86" w:rsidRDefault="002E2EC5" w:rsidP="005C3E86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Human model animations</w:t>
      </w:r>
    </w:p>
    <w:p w:rsidR="002E2EC5" w:rsidRPr="002E2EC5" w:rsidRDefault="002E2EC5" w:rsidP="005C3E86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  <w:color w:val="548DD4" w:themeColor="text2" w:themeTint="99"/>
        </w:rPr>
        <w:t>Animations are in sync with the audio</w:t>
      </w:r>
    </w:p>
    <w:p w:rsidR="002E2EC5" w:rsidRPr="00D71E39" w:rsidRDefault="002E2EC5" w:rsidP="00E12B27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</w:rPr>
      </w:pPr>
      <w:r w:rsidRPr="00D71E39">
        <w:rPr>
          <w:rFonts w:ascii="Verdana" w:hAnsi="Verdana"/>
          <w:color w:val="548DD4" w:themeColor="text2" w:themeTint="99"/>
        </w:rPr>
        <w:t>Support for at least two head mounted displays</w:t>
      </w:r>
    </w:p>
    <w:p w:rsidR="00D71E39" w:rsidRPr="00D71E39" w:rsidRDefault="00D71E39" w:rsidP="00E12B27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  <w:color w:val="548DD4" w:themeColor="text2" w:themeTint="99"/>
        </w:rPr>
        <w:t>Crosshair</w:t>
      </w:r>
    </w:p>
    <w:p w:rsidR="00D71E39" w:rsidRPr="000522D2" w:rsidRDefault="00D71E39" w:rsidP="00E12B27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  <w:color w:val="548DD4" w:themeColor="text2" w:themeTint="99"/>
        </w:rPr>
        <w:t xml:space="preserve">GUI circle </w:t>
      </w:r>
    </w:p>
    <w:p w:rsidR="000522D2" w:rsidRPr="00D71E39" w:rsidRDefault="000522D2" w:rsidP="00E12B27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  <w:color w:val="548DD4" w:themeColor="text2" w:themeTint="99"/>
        </w:rPr>
        <w:t>GUI where the user can choose when to start the experience</w:t>
      </w:r>
    </w:p>
    <w:p w:rsidR="00287AFB" w:rsidRPr="00287AFB" w:rsidRDefault="00D71E39" w:rsidP="00E12B27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  <w:color w:val="548DD4" w:themeColor="text2" w:themeTint="99"/>
        </w:rPr>
        <w:t xml:space="preserve">Animations and sound stops playing while </w:t>
      </w:r>
      <w:r w:rsidR="0078321C">
        <w:rPr>
          <w:rFonts w:ascii="Verdana" w:hAnsi="Verdana"/>
          <w:color w:val="548DD4" w:themeColor="text2" w:themeTint="99"/>
        </w:rPr>
        <w:t>the crosshair leaves</w:t>
      </w:r>
    </w:p>
    <w:p w:rsidR="00D71E39" w:rsidRPr="0078321C" w:rsidRDefault="00287AFB" w:rsidP="00E12B27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  <w:color w:val="548DD4" w:themeColor="text2" w:themeTint="99"/>
        </w:rPr>
        <w:t>Keyboard can adjust sound volume</w:t>
      </w:r>
      <w:r w:rsidR="0078321C">
        <w:rPr>
          <w:rFonts w:ascii="Verdana" w:hAnsi="Verdana"/>
          <w:color w:val="548DD4" w:themeColor="text2" w:themeTint="99"/>
        </w:rPr>
        <w:t xml:space="preserve"> </w:t>
      </w:r>
    </w:p>
    <w:p w:rsidR="0078321C" w:rsidRPr="00223C03" w:rsidRDefault="00223C03" w:rsidP="00E12B27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  <w:color w:val="FF0000"/>
        </w:rPr>
        <w:t>Support for 2 HMD’s</w:t>
      </w:r>
      <w:r w:rsidR="002102E6">
        <w:rPr>
          <w:rFonts w:ascii="Verdana" w:hAnsi="Verdana"/>
          <w:color w:val="FF0000"/>
        </w:rPr>
        <w:t>,</w:t>
      </w:r>
      <w:r>
        <w:rPr>
          <w:rFonts w:ascii="Verdana" w:hAnsi="Verdana"/>
          <w:color w:val="FF0000"/>
        </w:rPr>
        <w:t xml:space="preserve"> Google Cardboard</w:t>
      </w:r>
      <w:r w:rsidR="002102E6">
        <w:rPr>
          <w:rFonts w:ascii="Verdana" w:hAnsi="Verdana"/>
          <w:color w:val="FF0000"/>
        </w:rPr>
        <w:t xml:space="preserve"> and Gear VR</w:t>
      </w:r>
    </w:p>
    <w:p w:rsidR="00223C03" w:rsidRPr="005C05AC" w:rsidRDefault="00E811E4" w:rsidP="00E12B27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  <w:color w:val="FF0000"/>
        </w:rPr>
        <w:t>Window in the virtual</w:t>
      </w:r>
      <w:r w:rsidR="00247DDA">
        <w:rPr>
          <w:rFonts w:ascii="Verdana" w:hAnsi="Verdana"/>
          <w:color w:val="FF0000"/>
        </w:rPr>
        <w:t xml:space="preserve"> </w:t>
      </w:r>
      <w:r w:rsidR="005C05AC">
        <w:rPr>
          <w:rFonts w:ascii="Verdana" w:hAnsi="Verdana"/>
          <w:color w:val="FF0000"/>
        </w:rPr>
        <w:t>environment</w:t>
      </w:r>
    </w:p>
    <w:p w:rsidR="005C05AC" w:rsidRPr="000522D2" w:rsidRDefault="00DF7FEF" w:rsidP="00E12B27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  <w:color w:val="FF0000"/>
        </w:rPr>
        <w:t>People walking outside the window</w:t>
      </w:r>
      <w:r w:rsidR="00894FFF">
        <w:rPr>
          <w:rFonts w:ascii="Verdana" w:hAnsi="Verdana"/>
          <w:color w:val="FF0000"/>
        </w:rPr>
        <w:t xml:space="preserve"> </w:t>
      </w:r>
    </w:p>
    <w:p w:rsidR="000522D2" w:rsidRPr="00D71E39" w:rsidRDefault="000522D2" w:rsidP="00E12B27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  <w:color w:val="FF0000"/>
        </w:rPr>
        <w:t>Tutorial</w:t>
      </w:r>
      <w:r w:rsidR="00637EBE">
        <w:rPr>
          <w:rFonts w:ascii="Verdana" w:hAnsi="Verdana"/>
          <w:color w:val="FF0000"/>
        </w:rPr>
        <w:t xml:space="preserve"> </w:t>
      </w:r>
      <w:r>
        <w:rPr>
          <w:rFonts w:ascii="Verdana" w:hAnsi="Verdana"/>
          <w:color w:val="FF0000"/>
        </w:rPr>
        <w:t xml:space="preserve"> </w:t>
      </w:r>
    </w:p>
    <w:p w:rsidR="005C3E86" w:rsidRDefault="005C3E86">
      <w:pPr>
        <w:spacing w:after="0" w:line="240" w:lineRule="auto"/>
        <w:rPr>
          <w:rFonts w:ascii="Verdana" w:hAnsi="Verdana"/>
        </w:rPr>
      </w:pPr>
    </w:p>
    <w:p w:rsidR="00AD6568" w:rsidRDefault="00AD656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Measurable: Does it work?</w:t>
      </w:r>
    </w:p>
    <w:p w:rsidR="00427343" w:rsidRDefault="00F86BCE" w:rsidP="00427343">
      <w:pPr>
        <w:pStyle w:val="ListParagraph"/>
        <w:numPr>
          <w:ilvl w:val="0"/>
          <w:numId w:val="9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Does the HMD work?</w:t>
      </w:r>
    </w:p>
    <w:p w:rsidR="00F86BCE" w:rsidRDefault="00F86BCE" w:rsidP="00427343">
      <w:pPr>
        <w:pStyle w:val="ListParagraph"/>
        <w:numPr>
          <w:ilvl w:val="0"/>
          <w:numId w:val="9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Can Audio be heard through headphones?</w:t>
      </w:r>
    </w:p>
    <w:p w:rsidR="0043528B" w:rsidRDefault="0043528B" w:rsidP="00427343">
      <w:pPr>
        <w:pStyle w:val="ListParagraph"/>
        <w:numPr>
          <w:ilvl w:val="0"/>
          <w:numId w:val="9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Is the sound binaural?</w:t>
      </w:r>
    </w:p>
    <w:p w:rsidR="00F86BCE" w:rsidRDefault="006C6F1A" w:rsidP="00427343">
      <w:pPr>
        <w:pStyle w:val="ListParagraph"/>
        <w:numPr>
          <w:ilvl w:val="0"/>
          <w:numId w:val="9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Can the user see the environment?</w:t>
      </w:r>
    </w:p>
    <w:p w:rsidR="006C6F1A" w:rsidRDefault="006C6F1A" w:rsidP="00427343">
      <w:pPr>
        <w:pStyle w:val="ListParagraph"/>
        <w:numPr>
          <w:ilvl w:val="0"/>
          <w:numId w:val="9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Can the user see human models and their animations?</w:t>
      </w:r>
    </w:p>
    <w:p w:rsidR="006C6F1A" w:rsidRDefault="00627492" w:rsidP="00427343">
      <w:pPr>
        <w:pStyle w:val="ListParagraph"/>
        <w:numPr>
          <w:ilvl w:val="0"/>
          <w:numId w:val="9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Is</w:t>
      </w:r>
      <w:r w:rsidR="006C6F1A">
        <w:rPr>
          <w:rFonts w:ascii="Verdana" w:hAnsi="Verdana"/>
        </w:rPr>
        <w:t xml:space="preserve"> the animation in sync with audio?</w:t>
      </w:r>
    </w:p>
    <w:p w:rsidR="006C6F1A" w:rsidRDefault="0043528B" w:rsidP="00427343">
      <w:pPr>
        <w:pStyle w:val="ListParagraph"/>
        <w:numPr>
          <w:ilvl w:val="0"/>
          <w:numId w:val="9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Does the sound and animation pause </w:t>
      </w:r>
      <w:r w:rsidR="003379D4">
        <w:rPr>
          <w:rFonts w:ascii="Verdana" w:hAnsi="Verdana"/>
        </w:rPr>
        <w:t xml:space="preserve">when </w:t>
      </w:r>
      <w:r>
        <w:rPr>
          <w:rFonts w:ascii="Verdana" w:hAnsi="Verdana"/>
        </w:rPr>
        <w:t>the crosshair leaves the GUI</w:t>
      </w:r>
      <w:r w:rsidR="003379D4">
        <w:rPr>
          <w:rFonts w:ascii="Verdana" w:hAnsi="Verdana"/>
        </w:rPr>
        <w:t xml:space="preserve"> </w:t>
      </w:r>
      <w:r w:rsidR="002660AA">
        <w:rPr>
          <w:rFonts w:ascii="Verdana" w:hAnsi="Verdana"/>
        </w:rPr>
        <w:t>circle?</w:t>
      </w:r>
    </w:p>
    <w:p w:rsidR="002660AA" w:rsidRPr="002660AA" w:rsidRDefault="002660AA" w:rsidP="00427343">
      <w:pPr>
        <w:pStyle w:val="ListParagraph"/>
        <w:numPr>
          <w:ilvl w:val="0"/>
          <w:numId w:val="9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  <w:color w:val="548DD4" w:themeColor="text2" w:themeTint="99"/>
        </w:rPr>
        <w:t>Are the animations in sync with audio?</w:t>
      </w:r>
    </w:p>
    <w:p w:rsidR="002660AA" w:rsidRPr="002660AA" w:rsidRDefault="002660AA" w:rsidP="00427343">
      <w:pPr>
        <w:pStyle w:val="ListParagraph"/>
        <w:numPr>
          <w:ilvl w:val="0"/>
          <w:numId w:val="9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  <w:color w:val="548DD4" w:themeColor="text2" w:themeTint="99"/>
        </w:rPr>
        <w:t>Does SteamVR headset work with the application?</w:t>
      </w:r>
    </w:p>
    <w:p w:rsidR="002660AA" w:rsidRPr="002660AA" w:rsidRDefault="002660AA" w:rsidP="00427343">
      <w:pPr>
        <w:pStyle w:val="ListParagraph"/>
        <w:numPr>
          <w:ilvl w:val="0"/>
          <w:numId w:val="9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  <w:color w:val="FF0000"/>
        </w:rPr>
        <w:t>Does Google Cardboard work with the application?</w:t>
      </w:r>
    </w:p>
    <w:p w:rsidR="002660AA" w:rsidRPr="00A00B67" w:rsidRDefault="002660AA" w:rsidP="00427343">
      <w:pPr>
        <w:pStyle w:val="ListParagraph"/>
        <w:numPr>
          <w:ilvl w:val="0"/>
          <w:numId w:val="9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  <w:color w:val="FF0000"/>
        </w:rPr>
        <w:t>Is there a tutorial?</w:t>
      </w:r>
    </w:p>
    <w:p w:rsidR="00A00B67" w:rsidRPr="002660AA" w:rsidRDefault="00A00B67" w:rsidP="00427343">
      <w:pPr>
        <w:pStyle w:val="ListParagraph"/>
        <w:numPr>
          <w:ilvl w:val="0"/>
          <w:numId w:val="9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  <w:color w:val="FF0000"/>
        </w:rPr>
        <w:t>Window with people walking outside of it doesn’t break the experience?</w:t>
      </w:r>
    </w:p>
    <w:p w:rsidR="002660AA" w:rsidRPr="00427343" w:rsidRDefault="002660AA" w:rsidP="002660AA">
      <w:pPr>
        <w:pStyle w:val="ListParagraph"/>
        <w:spacing w:after="0" w:line="240" w:lineRule="auto"/>
        <w:ind w:left="1440"/>
        <w:rPr>
          <w:rFonts w:ascii="Verdana" w:hAnsi="Verdana"/>
        </w:rPr>
      </w:pPr>
    </w:p>
    <w:p w:rsidR="00AD6568" w:rsidRDefault="00971464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Agreed: What to do?</w:t>
      </w:r>
    </w:p>
    <w:p w:rsidR="00A00B67" w:rsidRDefault="002A48DD" w:rsidP="002A48DD">
      <w:pPr>
        <w:pStyle w:val="ListParagraph"/>
        <w:numPr>
          <w:ilvl w:val="0"/>
          <w:numId w:val="10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Get 3D assets that are required</w:t>
      </w:r>
    </w:p>
    <w:p w:rsidR="002A48DD" w:rsidRDefault="002A48DD" w:rsidP="002A48DD">
      <w:pPr>
        <w:pStyle w:val="ListParagraph"/>
        <w:numPr>
          <w:ilvl w:val="0"/>
          <w:numId w:val="10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Play audio and animations at the start of the experience (if menu was not implemented)</w:t>
      </w:r>
    </w:p>
    <w:p w:rsidR="002A48DD" w:rsidRDefault="005038FF" w:rsidP="002A48DD">
      <w:pPr>
        <w:pStyle w:val="ListParagraph"/>
        <w:numPr>
          <w:ilvl w:val="0"/>
          <w:numId w:val="10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Create animations that sync with audio</w:t>
      </w:r>
    </w:p>
    <w:p w:rsidR="005038FF" w:rsidRDefault="00C97ECA" w:rsidP="002A48DD">
      <w:pPr>
        <w:pStyle w:val="ListParagraph"/>
        <w:numPr>
          <w:ilvl w:val="0"/>
          <w:numId w:val="10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Implement support for Oculus</w:t>
      </w:r>
      <w:r w:rsidR="00F73862">
        <w:rPr>
          <w:rFonts w:ascii="Verdana" w:hAnsi="Verdana"/>
        </w:rPr>
        <w:t xml:space="preserve"> </w:t>
      </w:r>
      <w:r>
        <w:rPr>
          <w:rFonts w:ascii="Verdana" w:hAnsi="Verdana"/>
        </w:rPr>
        <w:t>Rift</w:t>
      </w:r>
      <w:r w:rsidR="00B4124D">
        <w:rPr>
          <w:rFonts w:ascii="Verdana" w:hAnsi="Verdana"/>
        </w:rPr>
        <w:t xml:space="preserve"> - IMPORTANT</w:t>
      </w:r>
    </w:p>
    <w:p w:rsidR="00C97ECA" w:rsidRDefault="00616AD3" w:rsidP="002A48DD">
      <w:pPr>
        <w:pStyle w:val="ListParagraph"/>
        <w:numPr>
          <w:ilvl w:val="0"/>
          <w:numId w:val="10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Implement pausing of the experience while the user is not looking at the point/object he should be</w:t>
      </w:r>
    </w:p>
    <w:p w:rsidR="00B4124D" w:rsidRDefault="00B4124D" w:rsidP="00061F0E">
      <w:pPr>
        <w:pStyle w:val="ListParagraph"/>
        <w:spacing w:after="0" w:line="240" w:lineRule="auto"/>
        <w:ind w:left="1440"/>
        <w:rPr>
          <w:rFonts w:ascii="Verdana" w:hAnsi="Verdana"/>
        </w:rPr>
      </w:pPr>
    </w:p>
    <w:p w:rsidR="005038FF" w:rsidRPr="002A48DD" w:rsidRDefault="005038FF" w:rsidP="007C43BA">
      <w:pPr>
        <w:pStyle w:val="ListParagraph"/>
        <w:spacing w:after="0" w:line="240" w:lineRule="auto"/>
        <w:ind w:left="1440"/>
        <w:rPr>
          <w:rFonts w:ascii="Verdana" w:hAnsi="Verdana"/>
        </w:rPr>
      </w:pPr>
    </w:p>
    <w:p w:rsidR="00971464" w:rsidRDefault="00971464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Realistic: Goals I believe I can achieve</w:t>
      </w:r>
    </w:p>
    <w:p w:rsidR="00061F0E" w:rsidRDefault="00061F0E" w:rsidP="00061F0E">
      <w:pPr>
        <w:pStyle w:val="ListParagraph"/>
        <w:numPr>
          <w:ilvl w:val="0"/>
          <w:numId w:val="11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Support for Oculus and SteamVR</w:t>
      </w:r>
    </w:p>
    <w:p w:rsidR="00061F0E" w:rsidRDefault="00061F0E" w:rsidP="00061F0E">
      <w:pPr>
        <w:pStyle w:val="ListParagraph"/>
        <w:numPr>
          <w:ilvl w:val="0"/>
          <w:numId w:val="11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Sound playing</w:t>
      </w:r>
    </w:p>
    <w:p w:rsidR="00061F0E" w:rsidRDefault="00C53815" w:rsidP="00061F0E">
      <w:pPr>
        <w:pStyle w:val="ListParagraph"/>
        <w:numPr>
          <w:ilvl w:val="0"/>
          <w:numId w:val="11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Animations</w:t>
      </w:r>
    </w:p>
    <w:p w:rsidR="00C53815" w:rsidRDefault="00C53815" w:rsidP="00061F0E">
      <w:pPr>
        <w:pStyle w:val="ListParagraph"/>
        <w:numPr>
          <w:ilvl w:val="0"/>
          <w:numId w:val="11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3D models in environment</w:t>
      </w:r>
    </w:p>
    <w:p w:rsidR="00C53815" w:rsidRDefault="008F0ABE" w:rsidP="00061F0E">
      <w:pPr>
        <w:pStyle w:val="ListParagraph"/>
        <w:numPr>
          <w:ilvl w:val="0"/>
          <w:numId w:val="11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Keyboard adjusts volume</w:t>
      </w:r>
    </w:p>
    <w:p w:rsidR="008F0ABE" w:rsidRDefault="008F0ABE" w:rsidP="00061F0E">
      <w:pPr>
        <w:pStyle w:val="ListParagraph"/>
        <w:numPr>
          <w:ilvl w:val="0"/>
          <w:numId w:val="11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Pausing/replaying depending on where the user is looking</w:t>
      </w:r>
    </w:p>
    <w:p w:rsidR="00E97AB8" w:rsidRPr="00061F0E" w:rsidRDefault="00E97AB8" w:rsidP="00E97AB8">
      <w:pPr>
        <w:pStyle w:val="ListParagraph"/>
        <w:spacing w:after="0" w:line="240" w:lineRule="auto"/>
        <w:ind w:left="1440"/>
        <w:rPr>
          <w:rFonts w:ascii="Verdana" w:hAnsi="Verdana"/>
        </w:rPr>
      </w:pPr>
    </w:p>
    <w:p w:rsidR="00971464" w:rsidRDefault="00971464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Timebound:</w:t>
      </w:r>
    </w:p>
    <w:p w:rsidR="005C3E86" w:rsidRDefault="001F3066" w:rsidP="00E97AB8">
      <w:pPr>
        <w:pStyle w:val="ListParagraph"/>
        <w:numPr>
          <w:ilvl w:val="0"/>
          <w:numId w:val="12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Get the HMD to work first</w:t>
      </w:r>
      <w:r w:rsidR="00BD38BC">
        <w:rPr>
          <w:rFonts w:ascii="Verdana" w:hAnsi="Verdana"/>
        </w:rPr>
        <w:t xml:space="preserve"> (</w:t>
      </w:r>
      <w:r>
        <w:rPr>
          <w:rFonts w:ascii="Verdana" w:hAnsi="Verdana"/>
        </w:rPr>
        <w:t>Book VR lab asap)</w:t>
      </w:r>
    </w:p>
    <w:p w:rsidR="001F3066" w:rsidRDefault="00DA323F" w:rsidP="00E97AB8">
      <w:pPr>
        <w:pStyle w:val="ListParagraph"/>
        <w:numPr>
          <w:ilvl w:val="0"/>
          <w:numId w:val="12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Fi</w:t>
      </w:r>
      <w:r w:rsidR="008450C6">
        <w:rPr>
          <w:rFonts w:ascii="Verdana" w:hAnsi="Verdana"/>
        </w:rPr>
        <w:t>n</w:t>
      </w:r>
      <w:r>
        <w:rPr>
          <w:rFonts w:ascii="Verdana" w:hAnsi="Verdana"/>
        </w:rPr>
        <w:t>d out how to get sound into the application</w:t>
      </w:r>
    </w:p>
    <w:p w:rsidR="00464861" w:rsidRDefault="00464861" w:rsidP="00E97AB8">
      <w:pPr>
        <w:pStyle w:val="ListParagraph"/>
        <w:numPr>
          <w:ilvl w:val="0"/>
          <w:numId w:val="12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Animations</w:t>
      </w:r>
    </w:p>
    <w:p w:rsidR="00464861" w:rsidRDefault="00464861" w:rsidP="00E97AB8">
      <w:pPr>
        <w:pStyle w:val="ListParagraph"/>
        <w:numPr>
          <w:ilvl w:val="0"/>
          <w:numId w:val="12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Animations synch with audio</w:t>
      </w:r>
    </w:p>
    <w:p w:rsidR="00464861" w:rsidRDefault="00464861" w:rsidP="00E97AB8">
      <w:pPr>
        <w:pStyle w:val="ListParagraph"/>
        <w:numPr>
          <w:ilvl w:val="0"/>
          <w:numId w:val="12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3D Models placed in the level</w:t>
      </w:r>
    </w:p>
    <w:p w:rsidR="00464861" w:rsidRDefault="00405052" w:rsidP="00E97AB8">
      <w:pPr>
        <w:pStyle w:val="ListParagraph"/>
        <w:numPr>
          <w:ilvl w:val="0"/>
          <w:numId w:val="12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Implement GUI ( for pausing the experience)</w:t>
      </w:r>
    </w:p>
    <w:p w:rsidR="00405052" w:rsidRDefault="00405052" w:rsidP="00E97AB8">
      <w:pPr>
        <w:pStyle w:val="ListParagraph"/>
        <w:numPr>
          <w:ilvl w:val="0"/>
          <w:numId w:val="12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Main meu</w:t>
      </w:r>
    </w:p>
    <w:p w:rsidR="00405052" w:rsidRDefault="00405052" w:rsidP="00E97AB8">
      <w:pPr>
        <w:pStyle w:val="ListParagraph"/>
        <w:numPr>
          <w:ilvl w:val="0"/>
          <w:numId w:val="12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Sound volume adjusting with keyboard</w:t>
      </w:r>
    </w:p>
    <w:p w:rsidR="00405052" w:rsidRDefault="00405052" w:rsidP="00E97AB8">
      <w:pPr>
        <w:pStyle w:val="ListParagraph"/>
        <w:numPr>
          <w:ilvl w:val="0"/>
          <w:numId w:val="12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Support for SteamVR headset</w:t>
      </w:r>
    </w:p>
    <w:p w:rsidR="00D33453" w:rsidRDefault="00D33453" w:rsidP="00D33453">
      <w:pPr>
        <w:spacing w:after="0" w:line="240" w:lineRule="auto"/>
        <w:rPr>
          <w:rFonts w:ascii="Verdana" w:hAnsi="Verdana"/>
        </w:rPr>
      </w:pPr>
    </w:p>
    <w:p w:rsidR="00D33453" w:rsidRDefault="00D33453" w:rsidP="00D33453">
      <w:pPr>
        <w:spacing w:after="0" w:line="240" w:lineRule="auto"/>
        <w:rPr>
          <w:rFonts w:ascii="Verdana" w:hAnsi="Verdana"/>
        </w:rPr>
      </w:pPr>
    </w:p>
    <w:p w:rsidR="00D33453" w:rsidRPr="00D33453" w:rsidRDefault="00D33453" w:rsidP="00D33453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  <w:b/>
        </w:rPr>
        <w:t>Project Plan</w:t>
      </w:r>
    </w:p>
    <w:p w:rsidR="00405052" w:rsidRDefault="00405052" w:rsidP="00B86CA8">
      <w:pPr>
        <w:pStyle w:val="ListParagraph"/>
        <w:spacing w:after="0" w:line="240" w:lineRule="auto"/>
        <w:ind w:left="1440"/>
        <w:rPr>
          <w:rFonts w:ascii="Verdana" w:hAnsi="Verdana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487"/>
        <w:gridCol w:w="2476"/>
        <w:gridCol w:w="2038"/>
      </w:tblGrid>
      <w:tr w:rsidR="005A0F6F" w:rsidTr="00D33453">
        <w:tc>
          <w:tcPr>
            <w:tcW w:w="2813" w:type="dxa"/>
          </w:tcPr>
          <w:p w:rsidR="00D33453" w:rsidRDefault="00D33453" w:rsidP="00B86CA8">
            <w:pPr>
              <w:pStyle w:val="ListParagraph"/>
              <w:spacing w:after="0" w:line="240" w:lineRule="auto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Implementation and Testing</w:t>
            </w:r>
          </w:p>
        </w:tc>
        <w:tc>
          <w:tcPr>
            <w:tcW w:w="2814" w:type="dxa"/>
          </w:tcPr>
          <w:p w:rsidR="00D33453" w:rsidRDefault="00D33453" w:rsidP="00D33453">
            <w:pPr>
              <w:pStyle w:val="ListParagraph"/>
              <w:tabs>
                <w:tab w:val="center" w:pos="1015"/>
              </w:tabs>
              <w:spacing w:after="0" w:line="240" w:lineRule="auto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Goal</w:t>
            </w:r>
          </w:p>
        </w:tc>
        <w:tc>
          <w:tcPr>
            <w:tcW w:w="2814" w:type="dxa"/>
          </w:tcPr>
          <w:p w:rsidR="00D33453" w:rsidRDefault="001C0058" w:rsidP="00B86CA8">
            <w:pPr>
              <w:pStyle w:val="ListParagraph"/>
              <w:spacing w:after="0" w:line="240" w:lineRule="auto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How long will it take?</w:t>
            </w:r>
          </w:p>
        </w:tc>
      </w:tr>
      <w:tr w:rsidR="005A0F6F" w:rsidTr="00D33453">
        <w:tc>
          <w:tcPr>
            <w:tcW w:w="2813" w:type="dxa"/>
          </w:tcPr>
          <w:p w:rsidR="00D33453" w:rsidRDefault="005A0F6F" w:rsidP="00B86CA8">
            <w:pPr>
              <w:pStyle w:val="ListParagraph"/>
              <w:spacing w:after="0" w:line="240" w:lineRule="auto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HMD shows the environment</w:t>
            </w:r>
          </w:p>
        </w:tc>
        <w:tc>
          <w:tcPr>
            <w:tcW w:w="2814" w:type="dxa"/>
          </w:tcPr>
          <w:p w:rsidR="00D33453" w:rsidRPr="005A0F6F" w:rsidRDefault="005A0F6F" w:rsidP="00B86CA8">
            <w:pPr>
              <w:pStyle w:val="ListParagraph"/>
              <w:spacing w:after="0" w:line="240" w:lineRule="auto"/>
              <w:ind w:left="0"/>
              <w:rPr>
                <w:rFonts w:ascii="Verdana" w:hAnsi="Verdana"/>
                <w:vertAlign w:val="subscript"/>
              </w:rPr>
            </w:pPr>
            <w:r>
              <w:rPr>
                <w:rFonts w:ascii="Verdana" w:hAnsi="Verdana"/>
              </w:rPr>
              <w:t>Book VR lab and make Oculus display the environment</w:t>
            </w:r>
          </w:p>
        </w:tc>
        <w:tc>
          <w:tcPr>
            <w:tcW w:w="2814" w:type="dxa"/>
          </w:tcPr>
          <w:p w:rsidR="00D33453" w:rsidRDefault="005A0F6F" w:rsidP="00B86CA8">
            <w:pPr>
              <w:pStyle w:val="ListParagraph"/>
              <w:spacing w:after="0" w:line="240" w:lineRule="auto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 day</w:t>
            </w:r>
          </w:p>
        </w:tc>
      </w:tr>
      <w:tr w:rsidR="005A0F6F" w:rsidTr="00D33453">
        <w:tc>
          <w:tcPr>
            <w:tcW w:w="2813" w:type="dxa"/>
          </w:tcPr>
          <w:p w:rsidR="00D33453" w:rsidRDefault="00EC4013" w:rsidP="00B86CA8">
            <w:pPr>
              <w:pStyle w:val="ListParagraph"/>
              <w:spacing w:after="0" w:line="240" w:lineRule="auto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Find assets on websites listed above</w:t>
            </w:r>
          </w:p>
        </w:tc>
        <w:tc>
          <w:tcPr>
            <w:tcW w:w="2814" w:type="dxa"/>
          </w:tcPr>
          <w:p w:rsidR="00D33453" w:rsidRDefault="00625DF8" w:rsidP="00B86CA8">
            <w:pPr>
              <w:pStyle w:val="ListParagraph"/>
              <w:spacing w:after="0" w:line="240" w:lineRule="auto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Find assets and store them on GitHub</w:t>
            </w:r>
          </w:p>
        </w:tc>
        <w:tc>
          <w:tcPr>
            <w:tcW w:w="2814" w:type="dxa"/>
          </w:tcPr>
          <w:p w:rsidR="00D33453" w:rsidRDefault="008E54B9" w:rsidP="00B86CA8">
            <w:pPr>
              <w:pStyle w:val="ListParagraph"/>
              <w:spacing w:after="0" w:line="240" w:lineRule="auto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 days</w:t>
            </w:r>
          </w:p>
        </w:tc>
      </w:tr>
      <w:tr w:rsidR="005A0F6F" w:rsidTr="00D33453">
        <w:tc>
          <w:tcPr>
            <w:tcW w:w="2813" w:type="dxa"/>
          </w:tcPr>
          <w:p w:rsidR="00D33453" w:rsidRDefault="0042051B" w:rsidP="00B86CA8">
            <w:pPr>
              <w:pStyle w:val="ListParagraph"/>
              <w:spacing w:after="0" w:line="240" w:lineRule="auto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Create environment by adding models</w:t>
            </w:r>
          </w:p>
        </w:tc>
        <w:tc>
          <w:tcPr>
            <w:tcW w:w="2814" w:type="dxa"/>
          </w:tcPr>
          <w:p w:rsidR="00D33453" w:rsidRDefault="0042051B" w:rsidP="00B86CA8">
            <w:pPr>
              <w:pStyle w:val="ListParagraph"/>
              <w:spacing w:after="0" w:line="240" w:lineRule="auto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First design on paper how the room might look like basing it on the binaural recordgin</w:t>
            </w:r>
          </w:p>
        </w:tc>
        <w:tc>
          <w:tcPr>
            <w:tcW w:w="2814" w:type="dxa"/>
          </w:tcPr>
          <w:p w:rsidR="00D33453" w:rsidRDefault="00A46437" w:rsidP="00B86CA8">
            <w:pPr>
              <w:pStyle w:val="ListParagraph"/>
              <w:spacing w:after="0" w:line="240" w:lineRule="auto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</w:tr>
      <w:tr w:rsidR="005A0F6F" w:rsidTr="00D33453">
        <w:tc>
          <w:tcPr>
            <w:tcW w:w="2813" w:type="dxa"/>
          </w:tcPr>
          <w:p w:rsidR="00D33453" w:rsidRDefault="00F73D2C" w:rsidP="00B86CA8">
            <w:pPr>
              <w:pStyle w:val="ListParagraph"/>
              <w:spacing w:after="0" w:line="240" w:lineRule="auto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Create animation</w:t>
            </w:r>
          </w:p>
        </w:tc>
        <w:tc>
          <w:tcPr>
            <w:tcW w:w="2814" w:type="dxa"/>
          </w:tcPr>
          <w:p w:rsidR="00D33453" w:rsidRDefault="00F73D2C" w:rsidP="00B86CA8">
            <w:pPr>
              <w:pStyle w:val="ListParagraph"/>
              <w:spacing w:after="0" w:line="240" w:lineRule="auto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Read documentation, and search </w:t>
            </w:r>
            <w:r w:rsidR="00C11AD4">
              <w:rPr>
                <w:rFonts w:ascii="Verdana" w:hAnsi="Verdana"/>
              </w:rPr>
              <w:t xml:space="preserve">the internet </w:t>
            </w:r>
          </w:p>
        </w:tc>
        <w:tc>
          <w:tcPr>
            <w:tcW w:w="2814" w:type="dxa"/>
          </w:tcPr>
          <w:p w:rsidR="00D33453" w:rsidRDefault="00A46437" w:rsidP="00B86CA8">
            <w:pPr>
              <w:pStyle w:val="ListParagraph"/>
              <w:spacing w:after="0" w:line="240" w:lineRule="auto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</w:tc>
      </w:tr>
      <w:tr w:rsidR="005A0F6F" w:rsidTr="00D33453">
        <w:tc>
          <w:tcPr>
            <w:tcW w:w="2813" w:type="dxa"/>
          </w:tcPr>
          <w:p w:rsidR="00D33453" w:rsidRDefault="009E2C73" w:rsidP="00B86CA8">
            <w:pPr>
              <w:pStyle w:val="ListParagraph"/>
              <w:spacing w:after="0" w:line="240" w:lineRule="auto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Make sure the animations sync with the audio</w:t>
            </w:r>
          </w:p>
        </w:tc>
        <w:tc>
          <w:tcPr>
            <w:tcW w:w="2814" w:type="dxa"/>
          </w:tcPr>
          <w:p w:rsidR="00D33453" w:rsidRDefault="00481854" w:rsidP="00B86CA8">
            <w:pPr>
              <w:pStyle w:val="ListParagraph"/>
              <w:spacing w:after="0" w:line="240" w:lineRule="auto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Keep adjusting the animations and animation paths</w:t>
            </w:r>
          </w:p>
        </w:tc>
        <w:tc>
          <w:tcPr>
            <w:tcW w:w="2814" w:type="dxa"/>
          </w:tcPr>
          <w:p w:rsidR="00D33453" w:rsidRDefault="00481854" w:rsidP="00B86CA8">
            <w:pPr>
              <w:pStyle w:val="ListParagraph"/>
              <w:spacing w:after="0" w:line="240" w:lineRule="auto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</w:tc>
      </w:tr>
      <w:tr w:rsidR="005A0F6F" w:rsidTr="00D33453">
        <w:tc>
          <w:tcPr>
            <w:tcW w:w="2813" w:type="dxa"/>
          </w:tcPr>
          <w:p w:rsidR="00D33453" w:rsidRDefault="007B4495" w:rsidP="00B86CA8">
            <w:pPr>
              <w:pStyle w:val="ListParagraph"/>
              <w:spacing w:after="0" w:line="240" w:lineRule="auto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Implement pausing </w:t>
            </w:r>
          </w:p>
        </w:tc>
        <w:tc>
          <w:tcPr>
            <w:tcW w:w="2814" w:type="dxa"/>
          </w:tcPr>
          <w:p w:rsidR="00D33453" w:rsidRDefault="00D33453" w:rsidP="00B86CA8">
            <w:pPr>
              <w:pStyle w:val="ListParagraph"/>
              <w:spacing w:after="0" w:line="240" w:lineRule="auto"/>
              <w:ind w:left="0"/>
              <w:rPr>
                <w:rFonts w:ascii="Verdana" w:hAnsi="Verdana"/>
              </w:rPr>
            </w:pPr>
          </w:p>
        </w:tc>
        <w:tc>
          <w:tcPr>
            <w:tcW w:w="2814" w:type="dxa"/>
          </w:tcPr>
          <w:p w:rsidR="00D33453" w:rsidRDefault="00DC11D9" w:rsidP="00B86CA8">
            <w:pPr>
              <w:pStyle w:val="ListParagraph"/>
              <w:spacing w:after="0" w:line="240" w:lineRule="auto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 week</w:t>
            </w:r>
          </w:p>
        </w:tc>
      </w:tr>
      <w:tr w:rsidR="005A0F6F" w:rsidTr="00D33453">
        <w:tc>
          <w:tcPr>
            <w:tcW w:w="2813" w:type="dxa"/>
          </w:tcPr>
          <w:p w:rsidR="00D33453" w:rsidRDefault="00DC11D9" w:rsidP="00B86CA8">
            <w:pPr>
              <w:pStyle w:val="ListParagraph"/>
              <w:spacing w:after="0" w:line="240" w:lineRule="auto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Implement support </w:t>
            </w:r>
            <w:r w:rsidR="003B0600">
              <w:rPr>
                <w:rFonts w:ascii="Verdana" w:hAnsi="Verdana"/>
              </w:rPr>
              <w:t>for SteamVR</w:t>
            </w:r>
          </w:p>
        </w:tc>
        <w:tc>
          <w:tcPr>
            <w:tcW w:w="2814" w:type="dxa"/>
          </w:tcPr>
          <w:p w:rsidR="00D33453" w:rsidRDefault="003B0600" w:rsidP="00B86CA8">
            <w:pPr>
              <w:pStyle w:val="ListParagraph"/>
              <w:spacing w:after="0" w:line="240" w:lineRule="auto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Read documentation</w:t>
            </w:r>
          </w:p>
        </w:tc>
        <w:tc>
          <w:tcPr>
            <w:tcW w:w="2814" w:type="dxa"/>
          </w:tcPr>
          <w:p w:rsidR="00D33453" w:rsidRDefault="003B0600" w:rsidP="00B86CA8">
            <w:pPr>
              <w:pStyle w:val="ListParagraph"/>
              <w:spacing w:after="0" w:line="240" w:lineRule="auto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 day</w:t>
            </w:r>
          </w:p>
        </w:tc>
      </w:tr>
      <w:tr w:rsidR="003B0600" w:rsidTr="00D33453">
        <w:tc>
          <w:tcPr>
            <w:tcW w:w="2813" w:type="dxa"/>
          </w:tcPr>
          <w:p w:rsidR="003B0600" w:rsidRDefault="003B0600" w:rsidP="00B86CA8">
            <w:pPr>
              <w:pStyle w:val="ListParagraph"/>
              <w:spacing w:after="0" w:line="240" w:lineRule="auto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Implement a tutorial where the user is being told </w:t>
            </w:r>
            <w:r>
              <w:rPr>
                <w:rFonts w:ascii="Verdana" w:hAnsi="Verdana"/>
              </w:rPr>
              <w:lastRenderedPageBreak/>
              <w:t>what to do and not do</w:t>
            </w:r>
          </w:p>
        </w:tc>
        <w:tc>
          <w:tcPr>
            <w:tcW w:w="2814" w:type="dxa"/>
          </w:tcPr>
          <w:p w:rsidR="003B0600" w:rsidRDefault="003B0600" w:rsidP="00B86CA8">
            <w:pPr>
              <w:pStyle w:val="ListParagraph"/>
              <w:spacing w:after="0" w:line="240" w:lineRule="auto"/>
              <w:ind w:left="0"/>
              <w:rPr>
                <w:rFonts w:ascii="Verdana" w:hAnsi="Verdana"/>
              </w:rPr>
            </w:pPr>
          </w:p>
        </w:tc>
        <w:tc>
          <w:tcPr>
            <w:tcW w:w="2814" w:type="dxa"/>
          </w:tcPr>
          <w:p w:rsidR="003B0600" w:rsidRDefault="00E34DB6" w:rsidP="00B86CA8">
            <w:pPr>
              <w:pStyle w:val="ListParagraph"/>
              <w:spacing w:after="0" w:line="240" w:lineRule="auto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 days</w:t>
            </w:r>
          </w:p>
        </w:tc>
      </w:tr>
      <w:tr w:rsidR="00E34DB6" w:rsidTr="00D33453">
        <w:tc>
          <w:tcPr>
            <w:tcW w:w="2813" w:type="dxa"/>
          </w:tcPr>
          <w:p w:rsidR="00E34DB6" w:rsidRDefault="00C2395A" w:rsidP="00B86CA8">
            <w:pPr>
              <w:pStyle w:val="ListParagraph"/>
              <w:spacing w:after="0" w:line="240" w:lineRule="auto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Implement adjusting sound with </w:t>
            </w:r>
            <w:r w:rsidR="00843619">
              <w:rPr>
                <w:rFonts w:ascii="Verdana" w:hAnsi="Verdana"/>
              </w:rPr>
              <w:t>keyboard</w:t>
            </w:r>
          </w:p>
        </w:tc>
        <w:tc>
          <w:tcPr>
            <w:tcW w:w="2814" w:type="dxa"/>
          </w:tcPr>
          <w:p w:rsidR="00E34DB6" w:rsidRDefault="00843619" w:rsidP="00B86CA8">
            <w:pPr>
              <w:pStyle w:val="ListParagraph"/>
              <w:spacing w:after="0" w:line="240" w:lineRule="auto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Read documentation to find out hwo to get user input</w:t>
            </w:r>
          </w:p>
        </w:tc>
        <w:tc>
          <w:tcPr>
            <w:tcW w:w="2814" w:type="dxa"/>
          </w:tcPr>
          <w:p w:rsidR="00843619" w:rsidRDefault="00843619" w:rsidP="00B86CA8">
            <w:pPr>
              <w:pStyle w:val="ListParagraph"/>
              <w:spacing w:after="0" w:line="240" w:lineRule="auto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 day</w:t>
            </w:r>
          </w:p>
        </w:tc>
      </w:tr>
      <w:tr w:rsidR="00843619" w:rsidTr="00D33453">
        <w:tc>
          <w:tcPr>
            <w:tcW w:w="2813" w:type="dxa"/>
          </w:tcPr>
          <w:p w:rsidR="00843619" w:rsidRDefault="00E13B8D" w:rsidP="00B86CA8">
            <w:pPr>
              <w:pStyle w:val="ListParagraph"/>
              <w:spacing w:after="0" w:line="240" w:lineRule="auto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Google Cardboard support</w:t>
            </w:r>
          </w:p>
        </w:tc>
        <w:tc>
          <w:tcPr>
            <w:tcW w:w="2814" w:type="dxa"/>
          </w:tcPr>
          <w:p w:rsidR="00843619" w:rsidRDefault="00E13B8D" w:rsidP="00B86CA8">
            <w:pPr>
              <w:pStyle w:val="ListParagraph"/>
              <w:spacing w:after="0" w:line="240" w:lineRule="auto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Read documentation and find out how to set up TrinusVR</w:t>
            </w:r>
          </w:p>
        </w:tc>
        <w:tc>
          <w:tcPr>
            <w:tcW w:w="2814" w:type="dxa"/>
          </w:tcPr>
          <w:p w:rsidR="00843619" w:rsidRDefault="00E13B8D" w:rsidP="00B86CA8">
            <w:pPr>
              <w:pStyle w:val="ListParagraph"/>
              <w:spacing w:after="0" w:line="240" w:lineRule="auto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 days</w:t>
            </w:r>
          </w:p>
        </w:tc>
      </w:tr>
      <w:tr w:rsidR="00E13B8D" w:rsidTr="00D33453">
        <w:tc>
          <w:tcPr>
            <w:tcW w:w="2813" w:type="dxa"/>
          </w:tcPr>
          <w:p w:rsidR="00E13B8D" w:rsidRDefault="00744CAD" w:rsidP="00B86CA8">
            <w:pPr>
              <w:pStyle w:val="ListParagraph"/>
              <w:spacing w:after="0" w:line="240" w:lineRule="auto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Implement window</w:t>
            </w:r>
          </w:p>
        </w:tc>
        <w:tc>
          <w:tcPr>
            <w:tcW w:w="2814" w:type="dxa"/>
          </w:tcPr>
          <w:p w:rsidR="00E13B8D" w:rsidRDefault="00E13B8D" w:rsidP="00B86CA8">
            <w:pPr>
              <w:pStyle w:val="ListParagraph"/>
              <w:spacing w:after="0" w:line="240" w:lineRule="auto"/>
              <w:ind w:left="0"/>
              <w:rPr>
                <w:rFonts w:ascii="Verdana" w:hAnsi="Verdana"/>
              </w:rPr>
            </w:pPr>
          </w:p>
        </w:tc>
        <w:tc>
          <w:tcPr>
            <w:tcW w:w="2814" w:type="dxa"/>
          </w:tcPr>
          <w:p w:rsidR="00E13B8D" w:rsidRDefault="00744CAD" w:rsidP="00B86CA8">
            <w:pPr>
              <w:pStyle w:val="ListParagraph"/>
              <w:spacing w:after="0" w:line="240" w:lineRule="auto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 day</w:t>
            </w:r>
          </w:p>
        </w:tc>
      </w:tr>
      <w:tr w:rsidR="00744CAD" w:rsidTr="00D33453">
        <w:tc>
          <w:tcPr>
            <w:tcW w:w="2813" w:type="dxa"/>
          </w:tcPr>
          <w:p w:rsidR="00744CAD" w:rsidRDefault="00744CAD" w:rsidP="00B86CA8">
            <w:pPr>
              <w:pStyle w:val="ListParagraph"/>
              <w:spacing w:after="0" w:line="240" w:lineRule="auto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Make people walk outside the window</w:t>
            </w:r>
          </w:p>
        </w:tc>
        <w:tc>
          <w:tcPr>
            <w:tcW w:w="2814" w:type="dxa"/>
          </w:tcPr>
          <w:p w:rsidR="00744CAD" w:rsidRDefault="00744CAD" w:rsidP="00B86CA8">
            <w:pPr>
              <w:pStyle w:val="ListParagraph"/>
              <w:spacing w:after="0" w:line="240" w:lineRule="auto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Create new animation paths</w:t>
            </w:r>
          </w:p>
        </w:tc>
        <w:tc>
          <w:tcPr>
            <w:tcW w:w="2814" w:type="dxa"/>
          </w:tcPr>
          <w:p w:rsidR="00744CAD" w:rsidRDefault="00744CAD" w:rsidP="00B86CA8">
            <w:pPr>
              <w:pStyle w:val="ListParagraph"/>
              <w:spacing w:after="0" w:line="240" w:lineRule="auto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 days</w:t>
            </w:r>
          </w:p>
        </w:tc>
      </w:tr>
    </w:tbl>
    <w:p w:rsidR="00D33453" w:rsidRPr="00E97AB8" w:rsidRDefault="00D33453" w:rsidP="00B86CA8">
      <w:pPr>
        <w:pStyle w:val="ListParagraph"/>
        <w:spacing w:after="0" w:line="240" w:lineRule="auto"/>
        <w:ind w:left="1440"/>
        <w:rPr>
          <w:rFonts w:ascii="Verdana" w:hAnsi="Verdana"/>
        </w:rPr>
      </w:pPr>
    </w:p>
    <w:p w:rsidR="00E269AB" w:rsidRDefault="00E269AB">
      <w:pPr>
        <w:spacing w:after="0" w:line="240" w:lineRule="auto"/>
        <w:rPr>
          <w:rFonts w:ascii="Verdana" w:hAnsi="Verdana"/>
        </w:rPr>
      </w:pPr>
    </w:p>
    <w:p w:rsidR="006C776E" w:rsidRDefault="006C776E">
      <w:pPr>
        <w:spacing w:after="0" w:line="240" w:lineRule="auto"/>
        <w:rPr>
          <w:rFonts w:ascii="Verdana" w:hAnsi="Verdana"/>
        </w:rPr>
      </w:pPr>
    </w:p>
    <w:p w:rsidR="006C776E" w:rsidRDefault="00A37657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Methodology </w:t>
      </w:r>
    </w:p>
    <w:p w:rsidR="00A37657" w:rsidRDefault="00A37657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  <w:b/>
        </w:rPr>
        <w:tab/>
      </w:r>
      <w:r>
        <w:rPr>
          <w:rFonts w:ascii="Verdana" w:hAnsi="Verdana"/>
        </w:rPr>
        <w:t xml:space="preserve">The methodology I will be using for this project is Waterfall, because the project is </w:t>
      </w:r>
      <w:r w:rsidR="00D13F38">
        <w:rPr>
          <w:rFonts w:ascii="Verdana" w:hAnsi="Verdana"/>
        </w:rPr>
        <w:t xml:space="preserve">rather simple and does not have a </w:t>
      </w:r>
      <w:r w:rsidR="00610B58">
        <w:rPr>
          <w:rFonts w:ascii="Verdana" w:hAnsi="Verdana"/>
        </w:rPr>
        <w:t>long</w:t>
      </w:r>
      <w:r w:rsidR="00D13F38">
        <w:rPr>
          <w:rFonts w:ascii="Verdana" w:hAnsi="Verdana"/>
        </w:rPr>
        <w:t xml:space="preserve"> list of features that need to be implemented.</w:t>
      </w:r>
    </w:p>
    <w:p w:rsidR="001C615F" w:rsidRPr="00A37657" w:rsidRDefault="001C615F">
      <w:pPr>
        <w:spacing w:after="0" w:line="240" w:lineRule="auto"/>
        <w:rPr>
          <w:rFonts w:ascii="Verdana" w:hAnsi="Verdana"/>
        </w:rPr>
      </w:pPr>
    </w:p>
    <w:p w:rsidR="006C776E" w:rsidRDefault="00C1580A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I will choose the requirement I want to work on and work on it until it is finished, then I will move to the next one. I will not be going back to fix </w:t>
      </w:r>
      <w:r w:rsidR="00BB50C1">
        <w:rPr>
          <w:rFonts w:ascii="Verdana" w:hAnsi="Verdana"/>
        </w:rPr>
        <w:t>stuff that is broken, because I will try to make it in a way that it can’t break after other features will be implemented</w:t>
      </w:r>
      <w:r w:rsidR="00FC4D07">
        <w:rPr>
          <w:rFonts w:ascii="Verdana" w:hAnsi="Verdana"/>
        </w:rPr>
        <w:t>.</w:t>
      </w:r>
    </w:p>
    <w:p w:rsidR="001C1133" w:rsidRDefault="001C1133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Then I will test the implemented features and move to the next </w:t>
      </w:r>
      <w:r w:rsidR="006E0C9B">
        <w:rPr>
          <w:rFonts w:ascii="Verdana" w:hAnsi="Verdana"/>
        </w:rPr>
        <w:t>requirement.</w:t>
      </w:r>
    </w:p>
    <w:p w:rsidR="006E0C9B" w:rsidRDefault="006E0C9B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When all requirements are completed the application will be released.</w:t>
      </w:r>
    </w:p>
    <w:p w:rsidR="00B11507" w:rsidRDefault="00B11507">
      <w:pPr>
        <w:spacing w:after="0" w:line="240" w:lineRule="auto"/>
        <w:rPr>
          <w:rFonts w:ascii="Verdana" w:hAnsi="Verdana"/>
        </w:rPr>
      </w:pPr>
    </w:p>
    <w:p w:rsidR="00B11507" w:rsidRDefault="007F4BAD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19139</wp:posOffset>
                </wp:positionH>
                <wp:positionV relativeFrom="paragraph">
                  <wp:posOffset>43918</wp:posOffset>
                </wp:positionV>
                <wp:extent cx="1573618" cy="414670"/>
                <wp:effectExtent l="0" t="0" r="26670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618" cy="414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4BAD" w:rsidRPr="007F4BAD" w:rsidRDefault="007F4BAD" w:rsidP="007F4BAD">
                            <w:pPr>
                              <w:jc w:val="center"/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Choose requirement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8" style="position:absolute;margin-left:1.5pt;margin-top:3.45pt;width:123.9pt;height:32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" fillcolor="#4f81bd [3204]" strokecolor="#243f60 [1604]" strokeweight="2pt">
                <v:textbox>
                  <w:txbxContent>
                    <w:p w:rsidR="007F4BAD" w:rsidRPr="007F4BAD" w:rsidRDefault="007F4BAD" w:rsidP="007F4BAD">
                      <w:pPr>
                        <w:jc w:val="center"/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t>Choose requirement</w:t>
                      </w:r>
                    </w:p>
                  </w:txbxContent>
                </v:textbox>
              </v:rect>
            </w:pict>
          </mc:Fallback>
        </mc:AlternateContent>
      </w:r>
    </w:p>
    <w:p w:rsidR="006C776E" w:rsidRDefault="006C776E">
      <w:pPr>
        <w:spacing w:after="0" w:line="240" w:lineRule="auto"/>
        <w:rPr>
          <w:rFonts w:ascii="Verdana" w:hAnsi="Verdana"/>
        </w:rPr>
      </w:pPr>
    </w:p>
    <w:p w:rsidR="006C776E" w:rsidRDefault="006C776E">
      <w:pPr>
        <w:spacing w:after="0" w:line="240" w:lineRule="auto"/>
        <w:rPr>
          <w:rFonts w:ascii="Verdana" w:hAnsi="Verdana"/>
        </w:rPr>
      </w:pPr>
    </w:p>
    <w:p w:rsidR="006C776E" w:rsidRDefault="002D776D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742153</wp:posOffset>
                </wp:positionH>
                <wp:positionV relativeFrom="paragraph">
                  <wp:posOffset>13113</wp:posOffset>
                </wp:positionV>
                <wp:extent cx="382772" cy="202019"/>
                <wp:effectExtent l="0" t="0" r="74930" b="647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772" cy="202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EE3A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58.45pt;margin-top:1.05pt;width:30.15pt;height:15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" strokecolor="#4579b8 [3044]">
                <v:stroke endarrow="block"/>
              </v:shape>
            </w:pict>
          </mc:Fallback>
        </mc:AlternateContent>
      </w:r>
      <w:r w:rsidR="007F4BAD">
        <w:rPr>
          <w:rFonts w:ascii="Verdana" w:hAnsi="Verdana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7FD6B8" wp14:editId="035D2105">
                <wp:simplePos x="0" y="0"/>
                <wp:positionH relativeFrom="column">
                  <wp:posOffset>1263148</wp:posOffset>
                </wp:positionH>
                <wp:positionV relativeFrom="paragraph">
                  <wp:posOffset>97656</wp:posOffset>
                </wp:positionV>
                <wp:extent cx="1573530" cy="542777"/>
                <wp:effectExtent l="0" t="0" r="26670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530" cy="5427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4BAD" w:rsidRPr="007F4BAD" w:rsidRDefault="007F4BAD" w:rsidP="007F4BAD">
                            <w:pPr>
                              <w:jc w:val="center"/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Implement requirement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FD6B8" id="Rectangle 2" o:spid="_x0000_s1029" style="position:absolute;margin-left:99.45pt;margin-top:7.7pt;width:123.9pt;height:42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" fillcolor="#4f81bd [3204]" strokecolor="#243f60 [1604]" strokeweight="2pt">
                <v:textbox>
                  <w:txbxContent>
                    <w:p w:rsidR="007F4BAD" w:rsidRPr="007F4BAD" w:rsidRDefault="007F4BAD" w:rsidP="007F4BAD">
                      <w:pPr>
                        <w:jc w:val="center"/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t>Implement requirement</w:t>
                      </w:r>
                    </w:p>
                  </w:txbxContent>
                </v:textbox>
              </v:rect>
            </w:pict>
          </mc:Fallback>
        </mc:AlternateContent>
      </w:r>
    </w:p>
    <w:p w:rsidR="006C776E" w:rsidRDefault="002D776D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6566E4" wp14:editId="28290209">
                <wp:simplePos x="0" y="0"/>
                <wp:positionH relativeFrom="margin">
                  <wp:posOffset>380646</wp:posOffset>
                </wp:positionH>
                <wp:positionV relativeFrom="paragraph">
                  <wp:posOffset>56219</wp:posOffset>
                </wp:positionV>
                <wp:extent cx="45719" cy="1988067"/>
                <wp:effectExtent l="38100" t="38100" r="69215" b="127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988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95033" id="Straight Arrow Connector 11" o:spid="_x0000_s1026" type="#_x0000_t32" style="position:absolute;margin-left:29.95pt;margin-top:4.45pt;width:3.6pt;height:156.5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" strokecolor="#4579b8 [3044]">
                <v:stroke endarrow="block"/>
                <w10:wrap anchorx="margin"/>
              </v:shape>
            </w:pict>
          </mc:Fallback>
        </mc:AlternateContent>
      </w:r>
    </w:p>
    <w:p w:rsidR="006C776E" w:rsidRDefault="006C776E">
      <w:pPr>
        <w:spacing w:after="0" w:line="240" w:lineRule="auto"/>
        <w:rPr>
          <w:rFonts w:ascii="Verdana" w:hAnsi="Verdana"/>
        </w:rPr>
      </w:pPr>
    </w:p>
    <w:p w:rsidR="007F4BAD" w:rsidRDefault="007F4BAD">
      <w:pPr>
        <w:spacing w:after="0" w:line="240" w:lineRule="auto"/>
        <w:rPr>
          <w:rFonts w:ascii="Verdana" w:hAnsi="Verdana"/>
        </w:rPr>
      </w:pPr>
    </w:p>
    <w:p w:rsidR="007F4BAD" w:rsidRDefault="007F4BAD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7FD6B8" wp14:editId="035D2105">
                <wp:simplePos x="0" y="0"/>
                <wp:positionH relativeFrom="column">
                  <wp:posOffset>2858032</wp:posOffset>
                </wp:positionH>
                <wp:positionV relativeFrom="paragraph">
                  <wp:posOffset>14782</wp:posOffset>
                </wp:positionV>
                <wp:extent cx="1573618" cy="1010093"/>
                <wp:effectExtent l="0" t="0" r="2667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618" cy="10100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4BAD" w:rsidRDefault="007F4BAD" w:rsidP="007F4BAD">
                            <w:pPr>
                              <w:spacing w:line="240" w:lineRule="auto"/>
                              <w:jc w:val="center"/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Test Requirement</w:t>
                            </w:r>
                          </w:p>
                          <w:p w:rsidR="007F4BAD" w:rsidRPr="002D776D" w:rsidRDefault="007F4BAD" w:rsidP="007F4BAD">
                            <w:pPr>
                              <w:spacing w:line="240" w:lineRule="auto"/>
                              <w:jc w:val="center"/>
                              <w:rPr>
                                <w:lang w:val="en-GB"/>
                              </w:rPr>
                            </w:pPr>
                            <w:r w:rsidRPr="002D776D">
                              <w:rPr>
                                <w:lang w:val="en-GB"/>
                              </w:rPr>
                              <w:t>And  fix</w:t>
                            </w:r>
                            <w:r w:rsidR="002D776D" w:rsidRPr="002D776D">
                              <w:rPr>
                                <w:lang w:val="en-GB"/>
                              </w:rPr>
                              <w:t xml:space="preserve"> any errors until it works as intented</w:t>
                            </w:r>
                          </w:p>
                          <w:p w:rsidR="007F4BAD" w:rsidRPr="002D776D" w:rsidRDefault="007F4BAD" w:rsidP="007F4BA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FD6B8" id="Rectangle 3" o:spid="_x0000_s1030" style="position:absolute;margin-left:225.05pt;margin-top:1.15pt;width:123.9pt;height:79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" fillcolor="#4f81bd [3204]" strokecolor="#243f60 [1604]" strokeweight="2pt">
                <v:textbox>
                  <w:txbxContent>
                    <w:p w:rsidR="007F4BAD" w:rsidRDefault="007F4BAD" w:rsidP="007F4BAD">
                      <w:pPr>
                        <w:spacing w:line="240" w:lineRule="auto"/>
                        <w:jc w:val="center"/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t>Test Requirement</w:t>
                      </w:r>
                    </w:p>
                    <w:p w:rsidR="007F4BAD" w:rsidRPr="002D776D" w:rsidRDefault="007F4BAD" w:rsidP="007F4BAD">
                      <w:pPr>
                        <w:spacing w:line="240" w:lineRule="auto"/>
                        <w:jc w:val="center"/>
                        <w:rPr>
                          <w:lang w:val="en-GB"/>
                        </w:rPr>
                      </w:pPr>
                      <w:r w:rsidRPr="002D776D">
                        <w:rPr>
                          <w:lang w:val="en-GB"/>
                        </w:rPr>
                        <w:t>And  fix</w:t>
                      </w:r>
                      <w:r w:rsidR="002D776D" w:rsidRPr="002D776D">
                        <w:rPr>
                          <w:lang w:val="en-GB"/>
                        </w:rPr>
                        <w:t xml:space="preserve"> any errors until it works as intented</w:t>
                      </w:r>
                    </w:p>
                    <w:p w:rsidR="007F4BAD" w:rsidRPr="002D776D" w:rsidRDefault="007F4BAD" w:rsidP="007F4BAD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F4BAD" w:rsidRDefault="002D776D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38249D" wp14:editId="29E19ACA">
                <wp:simplePos x="0" y="0"/>
                <wp:positionH relativeFrom="column">
                  <wp:posOffset>2382033</wp:posOffset>
                </wp:positionH>
                <wp:positionV relativeFrom="paragraph">
                  <wp:posOffset>17839</wp:posOffset>
                </wp:positionV>
                <wp:extent cx="382772" cy="202019"/>
                <wp:effectExtent l="0" t="0" r="74930" b="647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772" cy="202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B2DD6" id="Straight Arrow Connector 8" o:spid="_x0000_s1026" type="#_x0000_t32" style="position:absolute;margin-left:187.55pt;margin-top:1.4pt;width:30.15pt;height:15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" strokecolor="#4579b8 [3044]">
                <v:stroke endarrow="block"/>
              </v:shape>
            </w:pict>
          </mc:Fallback>
        </mc:AlternateContent>
      </w:r>
    </w:p>
    <w:p w:rsidR="007F4BAD" w:rsidRDefault="007F4BAD">
      <w:pPr>
        <w:spacing w:after="0" w:line="240" w:lineRule="auto"/>
        <w:rPr>
          <w:rFonts w:ascii="Verdana" w:hAnsi="Verdana"/>
        </w:rPr>
      </w:pPr>
    </w:p>
    <w:p w:rsidR="007F4BAD" w:rsidRDefault="007F4BAD">
      <w:pPr>
        <w:spacing w:after="0" w:line="240" w:lineRule="auto"/>
        <w:rPr>
          <w:rFonts w:ascii="Verdana" w:hAnsi="Verdana"/>
        </w:rPr>
      </w:pPr>
    </w:p>
    <w:p w:rsidR="007F4BAD" w:rsidRDefault="007F4BAD">
      <w:pPr>
        <w:spacing w:after="0" w:line="240" w:lineRule="auto"/>
        <w:rPr>
          <w:rFonts w:ascii="Verdana" w:hAnsi="Verdana"/>
        </w:rPr>
      </w:pPr>
    </w:p>
    <w:p w:rsidR="002D776D" w:rsidRDefault="002D776D">
      <w:pPr>
        <w:spacing w:after="0" w:line="240" w:lineRule="auto"/>
        <w:rPr>
          <w:rFonts w:ascii="Verdana" w:hAnsi="Verdana"/>
        </w:rPr>
      </w:pPr>
    </w:p>
    <w:p w:rsidR="002D776D" w:rsidRDefault="002D776D">
      <w:pPr>
        <w:spacing w:after="0" w:line="240" w:lineRule="auto"/>
        <w:rPr>
          <w:rFonts w:ascii="Verdana" w:hAnsi="Verdana"/>
        </w:rPr>
      </w:pPr>
    </w:p>
    <w:p w:rsidR="002D776D" w:rsidRDefault="002D776D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38249D" wp14:editId="29E19ACA">
                <wp:simplePos x="0" y="0"/>
                <wp:positionH relativeFrom="column">
                  <wp:posOffset>4020303</wp:posOffset>
                </wp:positionH>
                <wp:positionV relativeFrom="paragraph">
                  <wp:posOffset>9702</wp:posOffset>
                </wp:positionV>
                <wp:extent cx="382772" cy="202019"/>
                <wp:effectExtent l="0" t="0" r="74930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772" cy="202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829BD" id="Straight Arrow Connector 9" o:spid="_x0000_s1026" type="#_x0000_t32" style="position:absolute;margin-left:316.55pt;margin-top:.75pt;width:30.15pt;height:15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" strokecolor="#4579b8 [3044]">
                <v:stroke endarrow="block"/>
              </v:shape>
            </w:pict>
          </mc:Fallback>
        </mc:AlternateContent>
      </w:r>
    </w:p>
    <w:p w:rsidR="002D776D" w:rsidRDefault="002D776D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FCE129" wp14:editId="14569539">
                <wp:simplePos x="0" y="0"/>
                <wp:positionH relativeFrom="column">
                  <wp:posOffset>4700270</wp:posOffset>
                </wp:positionH>
                <wp:positionV relativeFrom="paragraph">
                  <wp:posOffset>8890</wp:posOffset>
                </wp:positionV>
                <wp:extent cx="1573530" cy="542290"/>
                <wp:effectExtent l="0" t="0" r="26670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530" cy="542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776D" w:rsidRPr="007F4BAD" w:rsidRDefault="002D776D" w:rsidP="002D776D">
                            <w:pPr>
                              <w:jc w:val="center"/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Release new Version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CE129" id="Rectangle 5" o:spid="_x0000_s1031" style="position:absolute;margin-left:370.1pt;margin-top:.7pt;width:123.9pt;height:42.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" fillcolor="#4f81bd [3204]" strokecolor="#243f60 [1604]" strokeweight="2pt">
                <v:textbox>
                  <w:txbxContent>
                    <w:p w:rsidR="002D776D" w:rsidRPr="007F4BAD" w:rsidRDefault="002D776D" w:rsidP="002D776D">
                      <w:pPr>
                        <w:jc w:val="center"/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t>Release new Version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p w:rsidR="007F4BAD" w:rsidRDefault="007F4BAD">
      <w:pPr>
        <w:spacing w:after="0" w:line="240" w:lineRule="auto"/>
        <w:rPr>
          <w:rFonts w:ascii="Verdana" w:hAnsi="Verdana"/>
        </w:rPr>
      </w:pPr>
    </w:p>
    <w:p w:rsidR="007F4BAD" w:rsidRDefault="007F4BAD">
      <w:pPr>
        <w:spacing w:after="0" w:line="240" w:lineRule="auto"/>
        <w:rPr>
          <w:rFonts w:ascii="Verdana" w:hAnsi="Verdana"/>
        </w:rPr>
      </w:pPr>
    </w:p>
    <w:p w:rsidR="007F4BAD" w:rsidRPr="00E269AB" w:rsidRDefault="002D776D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38249D" wp14:editId="29E19ACA">
                <wp:simplePos x="0" y="0"/>
                <wp:positionH relativeFrom="margin">
                  <wp:align>right</wp:align>
                </wp:positionH>
                <wp:positionV relativeFrom="paragraph">
                  <wp:posOffset>198606</wp:posOffset>
                </wp:positionV>
                <wp:extent cx="4976540" cy="45719"/>
                <wp:effectExtent l="19050" t="76200" r="14605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765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4E84A" id="Straight Arrow Connector 10" o:spid="_x0000_s1026" type="#_x0000_t32" style="position:absolute;margin-left:340.65pt;margin-top:15.65pt;width:391.85pt;height:3.6pt;flip:x y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" strokecolor="#4579b8 [3044]">
                <v:stroke endarrow="block"/>
                <w10:wrap anchorx="margin"/>
              </v:shape>
            </w:pict>
          </mc:Fallback>
        </mc:AlternateContent>
      </w:r>
    </w:p>
    <w:sdt>
      <w:sdtPr>
        <w:rPr>
          <w:rFonts w:ascii="Verdana" w:hAnsi="Verdana"/>
        </w:rPr>
        <w:id w:val="85736951"/>
        <w:docPartObj>
          <w:docPartGallery w:val="Bibliographies"/>
          <w:docPartUnique/>
        </w:docPartObj>
      </w:sdtPr>
      <w:sdtEndPr>
        <w:rPr>
          <w:b w:val="0"/>
          <w:bCs w:val="0"/>
          <w:sz w:val="22"/>
          <w:szCs w:val="22"/>
        </w:rPr>
      </w:sdtEndPr>
      <w:sdtContent>
        <w:p w:rsidR="00860317" w:rsidRDefault="00860317">
          <w:pPr>
            <w:pStyle w:val="Heading1"/>
            <w:rPr>
              <w:rFonts w:ascii="Verdana" w:hAnsi="Verdana"/>
            </w:rPr>
          </w:pPr>
          <w:r w:rsidRPr="00863218">
            <w:rPr>
              <w:rFonts w:ascii="Verdana" w:hAnsi="Verdana"/>
            </w:rPr>
            <w:t>References</w:t>
          </w:r>
        </w:p>
        <w:p w:rsidR="002D776D" w:rsidRDefault="002D776D" w:rsidP="002D776D"/>
        <w:p w:rsidR="002D776D" w:rsidRDefault="002D776D" w:rsidP="002D776D"/>
        <w:p w:rsidR="002D776D" w:rsidRPr="002D776D" w:rsidRDefault="002D776D" w:rsidP="002D776D"/>
        <w:sdt>
          <w:sdtPr>
            <w:rPr>
              <w:rFonts w:ascii="Verdana" w:hAnsi="Verdana"/>
            </w:rPr>
            <w:id w:val="-573587230"/>
            <w:bibliography/>
          </w:sdtPr>
          <w:sdtContent>
            <w:p w:rsidR="00A81A29" w:rsidRPr="00863218" w:rsidRDefault="00860317" w:rsidP="00A81A29">
              <w:pPr>
                <w:pStyle w:val="Bibliography"/>
                <w:ind w:left="720" w:hanging="720"/>
                <w:rPr>
                  <w:rFonts w:ascii="Verdana" w:hAnsi="Verdana"/>
                  <w:noProof/>
                  <w:sz w:val="24"/>
                  <w:szCs w:val="24"/>
                </w:rPr>
              </w:pPr>
              <w:r w:rsidRPr="00863218">
                <w:rPr>
                  <w:rFonts w:ascii="Verdana" w:hAnsi="Verdana"/>
                </w:rPr>
                <w:fldChar w:fldCharType="begin"/>
              </w:r>
              <w:r w:rsidRPr="00863218">
                <w:rPr>
                  <w:rFonts w:ascii="Verdana" w:hAnsi="Verdana"/>
                </w:rPr>
                <w:instrText xml:space="preserve"> BIBLIOGRAPHY </w:instrText>
              </w:r>
              <w:r w:rsidRPr="00863218">
                <w:rPr>
                  <w:rFonts w:ascii="Verdana" w:hAnsi="Verdana"/>
                </w:rPr>
                <w:fldChar w:fldCharType="separate"/>
              </w:r>
              <w:r w:rsidR="00A81A29" w:rsidRPr="00863218">
                <w:rPr>
                  <w:rFonts w:ascii="Verdana" w:hAnsi="Verdana"/>
                  <w:noProof/>
                </w:rPr>
                <w:t>Re/Code, R. M. (2015, May 28). 2015 Re/Code - brendan Iribe Clip. Retrieved from https://youtu.be/AN78F-Pnzpw</w:t>
              </w:r>
            </w:p>
            <w:p w:rsidR="00A81A29" w:rsidRPr="00863218" w:rsidRDefault="00A81A29" w:rsidP="00A81A29">
              <w:pPr>
                <w:pStyle w:val="Bibliography"/>
                <w:ind w:left="720" w:hanging="720"/>
                <w:rPr>
                  <w:rFonts w:ascii="Verdana" w:hAnsi="Verdana"/>
                  <w:noProof/>
                </w:rPr>
              </w:pPr>
              <w:r w:rsidRPr="00863218">
                <w:rPr>
                  <w:rFonts w:ascii="Verdana" w:hAnsi="Verdana"/>
                  <w:noProof/>
                </w:rPr>
                <w:t>Worldviz. (n.d.). Retrieved from http://docs.worldviz.com/vizard/#Introduction_to_displays.htm%3FTocPath%3DReference%7CStereo%20%26%20Displays%7CStereo%20Basics%7C_____2</w:t>
              </w:r>
            </w:p>
            <w:p w:rsidR="00860317" w:rsidRPr="00863218" w:rsidRDefault="00860317" w:rsidP="00A81A29">
              <w:pPr>
                <w:rPr>
                  <w:rFonts w:ascii="Verdana" w:hAnsi="Verdana"/>
                </w:rPr>
              </w:pPr>
              <w:r w:rsidRPr="00863218">
                <w:rPr>
                  <w:rFonts w:ascii="Verdana" w:hAnsi="Verdana"/>
                  <w:bCs/>
                  <w:noProof/>
                </w:rPr>
                <w:fldChar w:fldCharType="end"/>
              </w:r>
            </w:p>
          </w:sdtContent>
        </w:sdt>
      </w:sdtContent>
    </w:sdt>
    <w:p w:rsidR="00E55038" w:rsidRPr="00863218" w:rsidRDefault="00E55038" w:rsidP="004E40D8">
      <w:pPr>
        <w:rPr>
          <w:rFonts w:ascii="Verdana" w:hAnsi="Verdana"/>
        </w:rPr>
      </w:pPr>
    </w:p>
    <w:sectPr w:rsidR="00E55038" w:rsidRPr="00863218" w:rsidSect="00860317">
      <w:headerReference w:type="default" r:id="rId13"/>
      <w:footerReference w:type="default" r:id="rId14"/>
      <w:pgSz w:w="11907" w:h="16839" w:code="9"/>
      <w:pgMar w:top="1728" w:right="1728" w:bottom="1728" w:left="1728" w:header="100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3729" w:rsidRDefault="00293729" w:rsidP="00F32E72">
      <w:pPr>
        <w:spacing w:after="0" w:line="240" w:lineRule="auto"/>
      </w:pPr>
      <w:r>
        <w:separator/>
      </w:r>
    </w:p>
  </w:endnote>
  <w:endnote w:type="continuationSeparator" w:id="0">
    <w:p w:rsidR="00293729" w:rsidRDefault="00293729" w:rsidP="00F32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60334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A5EDB" w:rsidRDefault="007A5ED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776D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7A5EDB" w:rsidRDefault="007A5E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3729" w:rsidRDefault="00293729" w:rsidP="00F32E72">
      <w:pPr>
        <w:spacing w:after="0" w:line="240" w:lineRule="auto"/>
      </w:pPr>
      <w:r>
        <w:separator/>
      </w:r>
    </w:p>
  </w:footnote>
  <w:footnote w:type="continuationSeparator" w:id="0">
    <w:p w:rsidR="00293729" w:rsidRDefault="00293729" w:rsidP="00F32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EDB" w:rsidRPr="00EF5D70" w:rsidRDefault="007A5EDB" w:rsidP="00860317">
    <w:pPr>
      <w:pStyle w:val="Header"/>
      <w:tabs>
        <w:tab w:val="clear" w:pos="4680"/>
        <w:tab w:val="clear" w:pos="9360"/>
        <w:tab w:val="center" w:pos="4225"/>
      </w:tabs>
    </w:pPr>
    <w:r>
      <w:t>Student ID: 739235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D1395"/>
    <w:multiLevelType w:val="hybridMultilevel"/>
    <w:tmpl w:val="FF18D84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6E085B"/>
    <w:multiLevelType w:val="hybridMultilevel"/>
    <w:tmpl w:val="807C83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DC64EC"/>
    <w:multiLevelType w:val="hybridMultilevel"/>
    <w:tmpl w:val="ED78921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6D6C0F"/>
    <w:multiLevelType w:val="hybridMultilevel"/>
    <w:tmpl w:val="8E9EDD08"/>
    <w:lvl w:ilvl="0" w:tplc="4AF2AC5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C2339"/>
    <w:multiLevelType w:val="hybridMultilevel"/>
    <w:tmpl w:val="0830799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3835973"/>
    <w:multiLevelType w:val="hybridMultilevel"/>
    <w:tmpl w:val="D8AE4338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B3230A5"/>
    <w:multiLevelType w:val="multilevel"/>
    <w:tmpl w:val="BABA2B38"/>
    <w:lvl w:ilvl="0">
      <w:start w:val="1"/>
      <w:numFmt w:val="decimal"/>
      <w:lvlText w:val="%1"/>
      <w:lvlJc w:val="left"/>
      <w:pPr>
        <w:ind w:left="465" w:hanging="46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cs="Times New Roman" w:hint="default"/>
      </w:rPr>
    </w:lvl>
  </w:abstractNum>
  <w:abstractNum w:abstractNumId="7" w15:restartNumberingAfterBreak="0">
    <w:nsid w:val="4DA321BE"/>
    <w:multiLevelType w:val="hybridMultilevel"/>
    <w:tmpl w:val="4D22885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A258DB"/>
    <w:multiLevelType w:val="hybridMultilevel"/>
    <w:tmpl w:val="9A7E471C"/>
    <w:lvl w:ilvl="0" w:tplc="4B8A741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6D0775"/>
    <w:multiLevelType w:val="hybridMultilevel"/>
    <w:tmpl w:val="AD5A0B96"/>
    <w:lvl w:ilvl="0" w:tplc="B54A90E2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B0210A"/>
    <w:multiLevelType w:val="hybridMultilevel"/>
    <w:tmpl w:val="861207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82F77DA"/>
    <w:multiLevelType w:val="hybridMultilevel"/>
    <w:tmpl w:val="6A969D06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5"/>
  </w:num>
  <w:num w:numId="3">
    <w:abstractNumId w:val="11"/>
  </w:num>
  <w:num w:numId="4">
    <w:abstractNumId w:val="6"/>
  </w:num>
  <w:num w:numId="5">
    <w:abstractNumId w:val="8"/>
  </w:num>
  <w:num w:numId="6">
    <w:abstractNumId w:val="3"/>
  </w:num>
  <w:num w:numId="7">
    <w:abstractNumId w:val="7"/>
  </w:num>
  <w:num w:numId="8">
    <w:abstractNumId w:val="4"/>
  </w:num>
  <w:num w:numId="9">
    <w:abstractNumId w:val="10"/>
  </w:num>
  <w:num w:numId="10">
    <w:abstractNumId w:val="1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711"/>
    <w:rsid w:val="0000513C"/>
    <w:rsid w:val="0000554C"/>
    <w:rsid w:val="0002560E"/>
    <w:rsid w:val="00027ED9"/>
    <w:rsid w:val="00030E96"/>
    <w:rsid w:val="0003142E"/>
    <w:rsid w:val="00040B11"/>
    <w:rsid w:val="000522D2"/>
    <w:rsid w:val="000571CD"/>
    <w:rsid w:val="000606C9"/>
    <w:rsid w:val="00061F0E"/>
    <w:rsid w:val="0007288F"/>
    <w:rsid w:val="0008326C"/>
    <w:rsid w:val="000852A6"/>
    <w:rsid w:val="000A50E3"/>
    <w:rsid w:val="000B034A"/>
    <w:rsid w:val="000B69E5"/>
    <w:rsid w:val="000C15DF"/>
    <w:rsid w:val="000C317A"/>
    <w:rsid w:val="000D19FD"/>
    <w:rsid w:val="000D1C77"/>
    <w:rsid w:val="000D7D3B"/>
    <w:rsid w:val="000D7E3D"/>
    <w:rsid w:val="000E3183"/>
    <w:rsid w:val="000E31E2"/>
    <w:rsid w:val="000E57A9"/>
    <w:rsid w:val="000F4AE7"/>
    <w:rsid w:val="000F7413"/>
    <w:rsid w:val="00107783"/>
    <w:rsid w:val="001144B6"/>
    <w:rsid w:val="00125495"/>
    <w:rsid w:val="00157E02"/>
    <w:rsid w:val="00162253"/>
    <w:rsid w:val="001714FB"/>
    <w:rsid w:val="00182A4B"/>
    <w:rsid w:val="001A00C1"/>
    <w:rsid w:val="001B6087"/>
    <w:rsid w:val="001B7969"/>
    <w:rsid w:val="001C0058"/>
    <w:rsid w:val="001C0105"/>
    <w:rsid w:val="001C0D37"/>
    <w:rsid w:val="001C1133"/>
    <w:rsid w:val="001C47CC"/>
    <w:rsid w:val="001C615F"/>
    <w:rsid w:val="001C6604"/>
    <w:rsid w:val="001E1F53"/>
    <w:rsid w:val="001F3066"/>
    <w:rsid w:val="00204AD5"/>
    <w:rsid w:val="00205749"/>
    <w:rsid w:val="002102E6"/>
    <w:rsid w:val="002152E4"/>
    <w:rsid w:val="00223354"/>
    <w:rsid w:val="00223C03"/>
    <w:rsid w:val="002277C1"/>
    <w:rsid w:val="002352F5"/>
    <w:rsid w:val="00237EC8"/>
    <w:rsid w:val="0024659D"/>
    <w:rsid w:val="00247DDA"/>
    <w:rsid w:val="00250769"/>
    <w:rsid w:val="002521BE"/>
    <w:rsid w:val="00264FF4"/>
    <w:rsid w:val="002660AA"/>
    <w:rsid w:val="00270207"/>
    <w:rsid w:val="00287AFB"/>
    <w:rsid w:val="00290D76"/>
    <w:rsid w:val="00293729"/>
    <w:rsid w:val="00294B88"/>
    <w:rsid w:val="002953DC"/>
    <w:rsid w:val="002A279E"/>
    <w:rsid w:val="002A48DD"/>
    <w:rsid w:val="002A5489"/>
    <w:rsid w:val="002B0EC8"/>
    <w:rsid w:val="002B1D78"/>
    <w:rsid w:val="002C0767"/>
    <w:rsid w:val="002D2B3B"/>
    <w:rsid w:val="002D33D7"/>
    <w:rsid w:val="002D3D05"/>
    <w:rsid w:val="002D776D"/>
    <w:rsid w:val="002D7CB1"/>
    <w:rsid w:val="002E2EC5"/>
    <w:rsid w:val="002E5A3B"/>
    <w:rsid w:val="002F2F53"/>
    <w:rsid w:val="0030620B"/>
    <w:rsid w:val="00312F47"/>
    <w:rsid w:val="003159C6"/>
    <w:rsid w:val="00326728"/>
    <w:rsid w:val="00327340"/>
    <w:rsid w:val="003379D4"/>
    <w:rsid w:val="00342AF5"/>
    <w:rsid w:val="0037377E"/>
    <w:rsid w:val="00386E6A"/>
    <w:rsid w:val="0039191B"/>
    <w:rsid w:val="0039539F"/>
    <w:rsid w:val="003964F2"/>
    <w:rsid w:val="003A6953"/>
    <w:rsid w:val="003A6A27"/>
    <w:rsid w:val="003A7166"/>
    <w:rsid w:val="003B0600"/>
    <w:rsid w:val="003B4A90"/>
    <w:rsid w:val="003C178F"/>
    <w:rsid w:val="003D69FC"/>
    <w:rsid w:val="003F347C"/>
    <w:rsid w:val="00400600"/>
    <w:rsid w:val="00405052"/>
    <w:rsid w:val="004122BF"/>
    <w:rsid w:val="00413054"/>
    <w:rsid w:val="004169F8"/>
    <w:rsid w:val="0042051B"/>
    <w:rsid w:val="00420DB7"/>
    <w:rsid w:val="00426AB7"/>
    <w:rsid w:val="00427343"/>
    <w:rsid w:val="0043382D"/>
    <w:rsid w:val="0043528B"/>
    <w:rsid w:val="0043739F"/>
    <w:rsid w:val="00450230"/>
    <w:rsid w:val="00452DF6"/>
    <w:rsid w:val="00454797"/>
    <w:rsid w:val="004607E7"/>
    <w:rsid w:val="00463ACE"/>
    <w:rsid w:val="00464861"/>
    <w:rsid w:val="004701B9"/>
    <w:rsid w:val="00473158"/>
    <w:rsid w:val="00474056"/>
    <w:rsid w:val="00481854"/>
    <w:rsid w:val="00493250"/>
    <w:rsid w:val="004936FC"/>
    <w:rsid w:val="00493A65"/>
    <w:rsid w:val="004A4363"/>
    <w:rsid w:val="004A58B8"/>
    <w:rsid w:val="004A7EEC"/>
    <w:rsid w:val="004B49C2"/>
    <w:rsid w:val="004B6739"/>
    <w:rsid w:val="004C20CA"/>
    <w:rsid w:val="004D1881"/>
    <w:rsid w:val="004D22B8"/>
    <w:rsid w:val="004E40D8"/>
    <w:rsid w:val="005038FF"/>
    <w:rsid w:val="00504265"/>
    <w:rsid w:val="00517E6D"/>
    <w:rsid w:val="0053454D"/>
    <w:rsid w:val="00535FC7"/>
    <w:rsid w:val="00536AD7"/>
    <w:rsid w:val="0054027F"/>
    <w:rsid w:val="005500D4"/>
    <w:rsid w:val="0056760A"/>
    <w:rsid w:val="00576588"/>
    <w:rsid w:val="00587397"/>
    <w:rsid w:val="00592320"/>
    <w:rsid w:val="005950DB"/>
    <w:rsid w:val="005A0F6F"/>
    <w:rsid w:val="005C05AC"/>
    <w:rsid w:val="005C3E86"/>
    <w:rsid w:val="005E1FF9"/>
    <w:rsid w:val="005E54FD"/>
    <w:rsid w:val="005F7DEA"/>
    <w:rsid w:val="00601637"/>
    <w:rsid w:val="00606926"/>
    <w:rsid w:val="00610B58"/>
    <w:rsid w:val="00616AD3"/>
    <w:rsid w:val="006216D0"/>
    <w:rsid w:val="00625DF8"/>
    <w:rsid w:val="00627492"/>
    <w:rsid w:val="00632001"/>
    <w:rsid w:val="00637EBE"/>
    <w:rsid w:val="00640086"/>
    <w:rsid w:val="00652C02"/>
    <w:rsid w:val="00662EDE"/>
    <w:rsid w:val="00670CB2"/>
    <w:rsid w:val="00670D5A"/>
    <w:rsid w:val="00681930"/>
    <w:rsid w:val="006A1D68"/>
    <w:rsid w:val="006B0D38"/>
    <w:rsid w:val="006B13DC"/>
    <w:rsid w:val="006B2F2D"/>
    <w:rsid w:val="006B770E"/>
    <w:rsid w:val="006C0F89"/>
    <w:rsid w:val="006C6F1A"/>
    <w:rsid w:val="006C776E"/>
    <w:rsid w:val="006E0C9B"/>
    <w:rsid w:val="006E7102"/>
    <w:rsid w:val="006F77D9"/>
    <w:rsid w:val="0070275F"/>
    <w:rsid w:val="00706031"/>
    <w:rsid w:val="00720D40"/>
    <w:rsid w:val="007220B2"/>
    <w:rsid w:val="00723ADF"/>
    <w:rsid w:val="00730EEE"/>
    <w:rsid w:val="00731B7B"/>
    <w:rsid w:val="00744CAD"/>
    <w:rsid w:val="00760FC9"/>
    <w:rsid w:val="00761B80"/>
    <w:rsid w:val="007630B5"/>
    <w:rsid w:val="00771975"/>
    <w:rsid w:val="00771C05"/>
    <w:rsid w:val="00783084"/>
    <w:rsid w:val="0078321C"/>
    <w:rsid w:val="0078773D"/>
    <w:rsid w:val="00787B3F"/>
    <w:rsid w:val="00791261"/>
    <w:rsid w:val="007916BF"/>
    <w:rsid w:val="007A1DC4"/>
    <w:rsid w:val="007A5EDB"/>
    <w:rsid w:val="007B4495"/>
    <w:rsid w:val="007C43BA"/>
    <w:rsid w:val="007C66F5"/>
    <w:rsid w:val="007D32A9"/>
    <w:rsid w:val="007F0189"/>
    <w:rsid w:val="007F0B39"/>
    <w:rsid w:val="007F3590"/>
    <w:rsid w:val="007F4BAD"/>
    <w:rsid w:val="007F55D6"/>
    <w:rsid w:val="00806943"/>
    <w:rsid w:val="0081509A"/>
    <w:rsid w:val="008175AB"/>
    <w:rsid w:val="00835AA3"/>
    <w:rsid w:val="008365C1"/>
    <w:rsid w:val="00840707"/>
    <w:rsid w:val="00843619"/>
    <w:rsid w:val="008450C6"/>
    <w:rsid w:val="00860317"/>
    <w:rsid w:val="00863218"/>
    <w:rsid w:val="00866B01"/>
    <w:rsid w:val="00871DC2"/>
    <w:rsid w:val="0088535B"/>
    <w:rsid w:val="00887208"/>
    <w:rsid w:val="00890EE3"/>
    <w:rsid w:val="00893002"/>
    <w:rsid w:val="00894FFF"/>
    <w:rsid w:val="008A2769"/>
    <w:rsid w:val="008A45B6"/>
    <w:rsid w:val="008B00C8"/>
    <w:rsid w:val="008B127B"/>
    <w:rsid w:val="008B42F6"/>
    <w:rsid w:val="008C2263"/>
    <w:rsid w:val="008D7058"/>
    <w:rsid w:val="008E0588"/>
    <w:rsid w:val="008E54B9"/>
    <w:rsid w:val="008E7D09"/>
    <w:rsid w:val="008F0ABE"/>
    <w:rsid w:val="008F0B91"/>
    <w:rsid w:val="008F10D3"/>
    <w:rsid w:val="00900F2D"/>
    <w:rsid w:val="00906A4C"/>
    <w:rsid w:val="00927516"/>
    <w:rsid w:val="00933563"/>
    <w:rsid w:val="00952542"/>
    <w:rsid w:val="00957550"/>
    <w:rsid w:val="00960E0F"/>
    <w:rsid w:val="00971148"/>
    <w:rsid w:val="00971464"/>
    <w:rsid w:val="00975277"/>
    <w:rsid w:val="009803F4"/>
    <w:rsid w:val="00982011"/>
    <w:rsid w:val="00984537"/>
    <w:rsid w:val="00995786"/>
    <w:rsid w:val="009B1DAE"/>
    <w:rsid w:val="009C1D0E"/>
    <w:rsid w:val="009C3D9C"/>
    <w:rsid w:val="009C5019"/>
    <w:rsid w:val="009C5239"/>
    <w:rsid w:val="009C5468"/>
    <w:rsid w:val="009C781C"/>
    <w:rsid w:val="009D0E96"/>
    <w:rsid w:val="009D7307"/>
    <w:rsid w:val="009D74E4"/>
    <w:rsid w:val="009E0BC3"/>
    <w:rsid w:val="009E2C73"/>
    <w:rsid w:val="00A00B67"/>
    <w:rsid w:val="00A047C6"/>
    <w:rsid w:val="00A22BB8"/>
    <w:rsid w:val="00A2332C"/>
    <w:rsid w:val="00A348C3"/>
    <w:rsid w:val="00A37657"/>
    <w:rsid w:val="00A40E81"/>
    <w:rsid w:val="00A46437"/>
    <w:rsid w:val="00A47894"/>
    <w:rsid w:val="00A66DDB"/>
    <w:rsid w:val="00A70CFD"/>
    <w:rsid w:val="00A721FD"/>
    <w:rsid w:val="00A81A29"/>
    <w:rsid w:val="00A917B1"/>
    <w:rsid w:val="00A97F88"/>
    <w:rsid w:val="00AC333A"/>
    <w:rsid w:val="00AD6568"/>
    <w:rsid w:val="00AD7E95"/>
    <w:rsid w:val="00AE7F16"/>
    <w:rsid w:val="00AF0CB5"/>
    <w:rsid w:val="00AF2763"/>
    <w:rsid w:val="00AF45FD"/>
    <w:rsid w:val="00B0328A"/>
    <w:rsid w:val="00B11507"/>
    <w:rsid w:val="00B137FF"/>
    <w:rsid w:val="00B2526B"/>
    <w:rsid w:val="00B35499"/>
    <w:rsid w:val="00B401FF"/>
    <w:rsid w:val="00B4124D"/>
    <w:rsid w:val="00B416DA"/>
    <w:rsid w:val="00B506EF"/>
    <w:rsid w:val="00B60DCB"/>
    <w:rsid w:val="00B6773C"/>
    <w:rsid w:val="00B700FA"/>
    <w:rsid w:val="00B83F8B"/>
    <w:rsid w:val="00B85ABF"/>
    <w:rsid w:val="00B86688"/>
    <w:rsid w:val="00B86CA8"/>
    <w:rsid w:val="00B964BC"/>
    <w:rsid w:val="00BA6A72"/>
    <w:rsid w:val="00BA7E51"/>
    <w:rsid w:val="00BB3011"/>
    <w:rsid w:val="00BB50C1"/>
    <w:rsid w:val="00BC7F48"/>
    <w:rsid w:val="00BD1BA1"/>
    <w:rsid w:val="00BD2A68"/>
    <w:rsid w:val="00BD38BC"/>
    <w:rsid w:val="00BF0B71"/>
    <w:rsid w:val="00C02E8B"/>
    <w:rsid w:val="00C04C2D"/>
    <w:rsid w:val="00C11AD4"/>
    <w:rsid w:val="00C13C4C"/>
    <w:rsid w:val="00C1580A"/>
    <w:rsid w:val="00C230C7"/>
    <w:rsid w:val="00C2395A"/>
    <w:rsid w:val="00C25711"/>
    <w:rsid w:val="00C27EF8"/>
    <w:rsid w:val="00C32C25"/>
    <w:rsid w:val="00C440E4"/>
    <w:rsid w:val="00C52114"/>
    <w:rsid w:val="00C52839"/>
    <w:rsid w:val="00C53815"/>
    <w:rsid w:val="00C579D8"/>
    <w:rsid w:val="00C651F6"/>
    <w:rsid w:val="00C67EEA"/>
    <w:rsid w:val="00C82141"/>
    <w:rsid w:val="00C95039"/>
    <w:rsid w:val="00C96B14"/>
    <w:rsid w:val="00C97ECA"/>
    <w:rsid w:val="00CB01A5"/>
    <w:rsid w:val="00CB3488"/>
    <w:rsid w:val="00CB63B2"/>
    <w:rsid w:val="00CB7762"/>
    <w:rsid w:val="00CC0EE2"/>
    <w:rsid w:val="00CC1B04"/>
    <w:rsid w:val="00CC5318"/>
    <w:rsid w:val="00CD2371"/>
    <w:rsid w:val="00CD65D3"/>
    <w:rsid w:val="00CE2823"/>
    <w:rsid w:val="00CE6211"/>
    <w:rsid w:val="00CF0C24"/>
    <w:rsid w:val="00CF19FE"/>
    <w:rsid w:val="00CF35C1"/>
    <w:rsid w:val="00D06755"/>
    <w:rsid w:val="00D1108C"/>
    <w:rsid w:val="00D13D0E"/>
    <w:rsid w:val="00D13F38"/>
    <w:rsid w:val="00D15100"/>
    <w:rsid w:val="00D16A5E"/>
    <w:rsid w:val="00D20A6E"/>
    <w:rsid w:val="00D33453"/>
    <w:rsid w:val="00D33D94"/>
    <w:rsid w:val="00D42FA6"/>
    <w:rsid w:val="00D5217F"/>
    <w:rsid w:val="00D528BE"/>
    <w:rsid w:val="00D62D5C"/>
    <w:rsid w:val="00D6323B"/>
    <w:rsid w:val="00D66183"/>
    <w:rsid w:val="00D71E39"/>
    <w:rsid w:val="00D72F9F"/>
    <w:rsid w:val="00D83FAE"/>
    <w:rsid w:val="00D8606A"/>
    <w:rsid w:val="00D861EC"/>
    <w:rsid w:val="00D96AAD"/>
    <w:rsid w:val="00DA323F"/>
    <w:rsid w:val="00DB31A1"/>
    <w:rsid w:val="00DB3F94"/>
    <w:rsid w:val="00DC11D9"/>
    <w:rsid w:val="00DC174B"/>
    <w:rsid w:val="00DD3E4D"/>
    <w:rsid w:val="00DD57F7"/>
    <w:rsid w:val="00DE2A50"/>
    <w:rsid w:val="00DF1227"/>
    <w:rsid w:val="00DF4645"/>
    <w:rsid w:val="00DF7FEF"/>
    <w:rsid w:val="00E05F39"/>
    <w:rsid w:val="00E11A55"/>
    <w:rsid w:val="00E13B8D"/>
    <w:rsid w:val="00E269AB"/>
    <w:rsid w:val="00E30353"/>
    <w:rsid w:val="00E34DB6"/>
    <w:rsid w:val="00E41531"/>
    <w:rsid w:val="00E44F73"/>
    <w:rsid w:val="00E46ED6"/>
    <w:rsid w:val="00E52CBE"/>
    <w:rsid w:val="00E55038"/>
    <w:rsid w:val="00E710BA"/>
    <w:rsid w:val="00E811E4"/>
    <w:rsid w:val="00E84536"/>
    <w:rsid w:val="00E84D7B"/>
    <w:rsid w:val="00E856E6"/>
    <w:rsid w:val="00E95408"/>
    <w:rsid w:val="00E97AB8"/>
    <w:rsid w:val="00EA741A"/>
    <w:rsid w:val="00EB0C20"/>
    <w:rsid w:val="00EB22F8"/>
    <w:rsid w:val="00EB3519"/>
    <w:rsid w:val="00EB7C1F"/>
    <w:rsid w:val="00EC4013"/>
    <w:rsid w:val="00EC48D4"/>
    <w:rsid w:val="00EE192D"/>
    <w:rsid w:val="00EE2A5C"/>
    <w:rsid w:val="00EF4554"/>
    <w:rsid w:val="00EF487A"/>
    <w:rsid w:val="00EF5D70"/>
    <w:rsid w:val="00EF6D91"/>
    <w:rsid w:val="00F011C8"/>
    <w:rsid w:val="00F15ACE"/>
    <w:rsid w:val="00F30EE8"/>
    <w:rsid w:val="00F32E72"/>
    <w:rsid w:val="00F3780A"/>
    <w:rsid w:val="00F41158"/>
    <w:rsid w:val="00F56FC4"/>
    <w:rsid w:val="00F61FF8"/>
    <w:rsid w:val="00F621DC"/>
    <w:rsid w:val="00F62801"/>
    <w:rsid w:val="00F63CC8"/>
    <w:rsid w:val="00F674CC"/>
    <w:rsid w:val="00F73862"/>
    <w:rsid w:val="00F73D2C"/>
    <w:rsid w:val="00F86860"/>
    <w:rsid w:val="00F86BCE"/>
    <w:rsid w:val="00F87FDE"/>
    <w:rsid w:val="00F901CF"/>
    <w:rsid w:val="00F91593"/>
    <w:rsid w:val="00F9453C"/>
    <w:rsid w:val="00FA0969"/>
    <w:rsid w:val="00FA3463"/>
    <w:rsid w:val="00FA7C18"/>
    <w:rsid w:val="00FB048D"/>
    <w:rsid w:val="00FC4D07"/>
    <w:rsid w:val="00FD37C7"/>
    <w:rsid w:val="00FE17AB"/>
    <w:rsid w:val="00FE1961"/>
    <w:rsid w:val="00FE2C9B"/>
    <w:rsid w:val="00FF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211D5A"/>
  <w15:docId w15:val="{7AED7D97-E5D0-4B26-802A-73FD1BE3D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A58B8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58B8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A58B8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A58B8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4A58B8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4A58B8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9"/>
    <w:qFormat/>
    <w:rsid w:val="004A58B8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9"/>
    <w:qFormat/>
    <w:rsid w:val="004A58B8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9"/>
    <w:qFormat/>
    <w:rsid w:val="004A58B8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4A58B8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4A58B8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4A58B8"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4A58B8"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4A58B8"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4A58B8"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4A58B8"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4A58B8"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4A58B8"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4A58B8"/>
    <w:rPr>
      <w:rFonts w:ascii="Cambria" w:hAnsi="Cambria" w:cs="Times New Roman"/>
      <w:i/>
      <w:iCs/>
      <w:spacing w:val="5"/>
      <w:sz w:val="20"/>
      <w:szCs w:val="20"/>
    </w:rPr>
  </w:style>
  <w:style w:type="paragraph" w:styleId="Header">
    <w:name w:val="header"/>
    <w:basedOn w:val="Normal"/>
    <w:link w:val="HeaderChar"/>
    <w:uiPriority w:val="99"/>
    <w:rsid w:val="00F32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F32E72"/>
    <w:rPr>
      <w:rFonts w:cs="Times New Roman"/>
    </w:rPr>
  </w:style>
  <w:style w:type="paragraph" w:styleId="Footer">
    <w:name w:val="footer"/>
    <w:basedOn w:val="Normal"/>
    <w:link w:val="FooterChar"/>
    <w:uiPriority w:val="99"/>
    <w:rsid w:val="00F32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F32E72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F32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32E72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link w:val="NoSpacingChar"/>
    <w:uiPriority w:val="1"/>
    <w:qFormat/>
    <w:rsid w:val="004A58B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F32E72"/>
    <w:rPr>
      <w:rFonts w:cs="Times New Roman"/>
    </w:rPr>
  </w:style>
  <w:style w:type="paragraph" w:styleId="Title">
    <w:name w:val="Title"/>
    <w:basedOn w:val="Normal"/>
    <w:next w:val="Normal"/>
    <w:link w:val="TitleChar"/>
    <w:uiPriority w:val="99"/>
    <w:qFormat/>
    <w:rsid w:val="004A58B8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4A58B8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4A58B8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4A58B8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99"/>
    <w:qFormat/>
    <w:rsid w:val="004A58B8"/>
    <w:rPr>
      <w:rFonts w:cs="Times New Roman"/>
      <w:b/>
    </w:rPr>
  </w:style>
  <w:style w:type="character" w:styleId="Emphasis">
    <w:name w:val="Emphasis"/>
    <w:basedOn w:val="DefaultParagraphFont"/>
    <w:uiPriority w:val="99"/>
    <w:qFormat/>
    <w:rsid w:val="004A58B8"/>
    <w:rPr>
      <w:rFonts w:cs="Times New Roman"/>
      <w:b/>
      <w:i/>
      <w:spacing w:val="10"/>
      <w:shd w:val="clear" w:color="auto" w:fill="auto"/>
    </w:rPr>
  </w:style>
  <w:style w:type="paragraph" w:styleId="ListParagraph">
    <w:name w:val="List Paragraph"/>
    <w:basedOn w:val="Normal"/>
    <w:uiPriority w:val="99"/>
    <w:qFormat/>
    <w:rsid w:val="004A58B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99"/>
    <w:qFormat/>
    <w:rsid w:val="004A58B8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99"/>
    <w:locked/>
    <w:rsid w:val="004A58B8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4A58B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4A58B8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99"/>
    <w:qFormat/>
    <w:rsid w:val="004A58B8"/>
    <w:rPr>
      <w:rFonts w:cs="Times New Roman"/>
      <w:i/>
    </w:rPr>
  </w:style>
  <w:style w:type="character" w:styleId="IntenseEmphasis">
    <w:name w:val="Intense Emphasis"/>
    <w:basedOn w:val="DefaultParagraphFont"/>
    <w:uiPriority w:val="99"/>
    <w:qFormat/>
    <w:rsid w:val="004A58B8"/>
    <w:rPr>
      <w:rFonts w:cs="Times New Roman"/>
      <w:b/>
    </w:rPr>
  </w:style>
  <w:style w:type="character" w:styleId="SubtleReference">
    <w:name w:val="Subtle Reference"/>
    <w:basedOn w:val="DefaultParagraphFont"/>
    <w:uiPriority w:val="99"/>
    <w:qFormat/>
    <w:rsid w:val="004A58B8"/>
    <w:rPr>
      <w:rFonts w:cs="Times New Roman"/>
      <w:smallCaps/>
    </w:rPr>
  </w:style>
  <w:style w:type="character" w:styleId="IntenseReference">
    <w:name w:val="Intense Reference"/>
    <w:basedOn w:val="DefaultParagraphFont"/>
    <w:uiPriority w:val="99"/>
    <w:qFormat/>
    <w:rsid w:val="004A58B8"/>
    <w:rPr>
      <w:rFonts w:cs="Times New Roman"/>
      <w:smallCaps/>
      <w:spacing w:val="5"/>
      <w:u w:val="single"/>
    </w:rPr>
  </w:style>
  <w:style w:type="character" w:styleId="BookTitle">
    <w:name w:val="Book Title"/>
    <w:basedOn w:val="DefaultParagraphFont"/>
    <w:uiPriority w:val="99"/>
    <w:qFormat/>
    <w:rsid w:val="004A58B8"/>
    <w:rPr>
      <w:rFonts w:cs="Times New Roman"/>
      <w:i/>
      <w:smallCaps/>
      <w:spacing w:val="5"/>
    </w:rPr>
  </w:style>
  <w:style w:type="paragraph" w:styleId="TOCHeading">
    <w:name w:val="TOC Heading"/>
    <w:basedOn w:val="Heading1"/>
    <w:next w:val="Normal"/>
    <w:uiPriority w:val="99"/>
    <w:qFormat/>
    <w:rsid w:val="004A58B8"/>
    <w:pPr>
      <w:outlineLvl w:val="9"/>
    </w:pPr>
  </w:style>
  <w:style w:type="table" w:styleId="TableGrid">
    <w:name w:val="Table Grid"/>
    <w:basedOn w:val="TableNormal"/>
    <w:uiPriority w:val="99"/>
    <w:rsid w:val="004A58B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MediumShading11">
    <w:name w:val="Medium Shading 11"/>
    <w:uiPriority w:val="99"/>
    <w:rsid w:val="004A58B8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uiPriority w:val="99"/>
    <w:rsid w:val="004A58B8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locked/>
    <w:rsid w:val="00D1108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07288F"/>
    <w:rPr>
      <w:color w:val="800080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DF12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archive3d.net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tf3dm.co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turbosquid.com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youtube.com/watch?v=IUDTlvagjJA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ndy\Downloads\Application-description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ReC15</b:Tag>
    <b:SourceType>Misc</b:SourceType>
    <b:Guid>{DD98D2A1-781A-4706-8D69-A18D58DBF9D2}</b:Guid>
    <b:Author>
      <b:Author>
        <b:NameList>
          <b:Person>
            <b:Last>Re/Code</b:Last>
            <b:First>Ruthalas</b:First>
            <b:Middle>Menovich [YouTube Channel]</b:Middle>
          </b:Person>
        </b:NameList>
      </b:Author>
    </b:Author>
    <b:Title>2015 Re/Code - brendan Iribe Clip</b:Title>
    <b:Year>2015</b:Year>
    <b:Month>May</b:Month>
    <b:Day>28</b:Day>
    <b:URL>https://youtu.be/AN78F-Pnzpw</b:URL>
    <b:RefOrder>1</b:RefOrder>
  </b:Source>
  <b:Source>
    <b:Tag>Wor</b:Tag>
    <b:SourceType>Misc</b:SourceType>
    <b:Guid>{D2DD8B91-3E30-4756-AD71-54A832F811BB}</b:Guid>
    <b:Author>
      <b:Author>
        <b:Corporate>Worldviz</b:Corporate>
      </b:Author>
    </b:Author>
    <b:Comments>look under display devices section</b:Comments>
    <b:URL>http://docs.worldviz.com/vizard/#Introduction_to_displays.htm%3FTocPath%3DReference%7CStereo%20%26%20Displays%7CStereo%20Basics%7C_____2</b:URL>
    <b:Year>n.d.</b:Yea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560457-F0B0-47C2-B8E0-8456B34F1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Application-description-template</Template>
  <TotalTime>545</TotalTime>
  <Pages>10</Pages>
  <Words>1914</Words>
  <Characters>10915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APPVR  - Summary of application requirements</vt:lpstr>
    </vt:vector>
  </TitlesOfParts>
  <Company>Motek Medical B.V.</Company>
  <LinksUpToDate>false</LinksUpToDate>
  <CharactersWithSpaces>12804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APPVR  - Summary of application requirements</dc:title>
  <dc:subject>UP739235</dc:subject>
  <dc:creator>Przemyslaw Hendel</dc:creator>
  <cp:lastModifiedBy>Przemyslaw Hendel</cp:lastModifiedBy>
  <cp:revision>457</cp:revision>
  <dcterms:created xsi:type="dcterms:W3CDTF">2016-11-15T13:35:00Z</dcterms:created>
  <dcterms:modified xsi:type="dcterms:W3CDTF">2016-12-16T19:34:00Z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0x01010015E193173064874893BC3FCAD0D4D6B1</vt:lpwstr>
  </property>
</Properties>
</file>